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770"/>
        <w:gridCol w:w="540"/>
        <w:gridCol w:w="4500"/>
        <w:gridCol w:w="450"/>
        <w:gridCol w:w="4850"/>
      </w:tblGrid>
      <w:tr w:rsidR="009808E4" w14:paraId="096E8878" w14:textId="77777777" w:rsidTr="001C4FCB">
        <w:trPr>
          <w:trHeight w:val="7648"/>
        </w:trPr>
        <w:tc>
          <w:tcPr>
            <w:tcW w:w="4770" w:type="dxa"/>
          </w:tcPr>
          <w:p w14:paraId="6E5D6B8D" w14:textId="711BC3CB" w:rsidR="009808E4" w:rsidRDefault="002B734B" w:rsidP="00D71A8B">
            <w:pPr>
              <w:pStyle w:val="Ttulo1"/>
            </w:pPr>
            <w:r>
              <w:t>Waifu’s academy</w:t>
            </w:r>
          </w:p>
          <w:p w14:paraId="17F02570" w14:textId="77777777" w:rsidR="009808E4" w:rsidRDefault="00B06E48" w:rsidP="00432369">
            <w:pPr>
              <w:jc w:val="both"/>
            </w:pPr>
            <w:r>
              <w:t>Do you want to learn a new language? Know a different culture? Now, at W</w:t>
            </w:r>
            <w:proofErr w:type="spellStart"/>
            <w:r>
              <w:t>aifu’s</w:t>
            </w:r>
            <w:proofErr w:type="spellEnd"/>
            <w:r>
              <w:t xml:space="preserve"> Academy® we are offering five new courses on a budget price so everyone can discover a new way to look at the world.</w:t>
            </w:r>
          </w:p>
          <w:p w14:paraId="3AAEBDEC" w14:textId="09021714" w:rsidR="00B06E48" w:rsidRDefault="00F45FC6" w:rsidP="00432369">
            <w:pPr>
              <w:jc w:val="both"/>
            </w:pPr>
            <w:r>
              <w:rPr>
                <w:u w:val="single" w:color="F4B083" w:themeColor="accent2" w:themeTint="99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920EAE1" wp14:editId="5C10137E">
                      <wp:simplePos x="0" y="0"/>
                      <wp:positionH relativeFrom="column">
                        <wp:posOffset>1279525</wp:posOffset>
                      </wp:positionH>
                      <wp:positionV relativeFrom="paragraph">
                        <wp:posOffset>275590</wp:posOffset>
                      </wp:positionV>
                      <wp:extent cx="1704975" cy="1028700"/>
                      <wp:effectExtent l="57150" t="57150" r="47625" b="57150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1028700"/>
                              </a:xfrm>
                              <a:prstGeom prst="rect">
                                <a:avLst/>
                              </a:prstGeom>
                              <a:ln w="19050"/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 w="152400" h="50800" prst="softRound"/>
                              </a:sp3d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081534" w14:textId="7F0AB432" w:rsidR="00F45FC6" w:rsidRDefault="00F45FC6" w:rsidP="00F45FC6">
                                  <w:pPr>
                                    <w:jc w:val="both"/>
                                  </w:pPr>
                                  <w:r w:rsidRPr="00F45FC6">
                                    <w:rPr>
                                      <w:lang w:val="en-GB"/>
                                    </w:rPr>
                                    <w:t>The course will take place from September 25</w:t>
                                  </w:r>
                                  <w:r w:rsidRPr="00F45FC6">
                                    <w:rPr>
                                      <w:vertAlign w:val="superscript"/>
                                      <w:lang w:val="en-GB"/>
                                    </w:rPr>
                                    <w:t xml:space="preserve">th </w:t>
                                  </w:r>
                                  <w:r w:rsidRPr="00F45FC6">
                                    <w:rPr>
                                      <w:lang w:val="en-GB"/>
                                    </w:rPr>
                                    <w:t>until June 9</w:t>
                                  </w:r>
                                  <w:r w:rsidRPr="00F45FC6">
                                    <w:rPr>
                                      <w:vertAlign w:val="superscript"/>
                                      <w:lang w:val="en-GB"/>
                                    </w:rPr>
                                    <w:t>th</w:t>
                                  </w:r>
                                  <w:r w:rsidRPr="00F45FC6">
                                    <w:rPr>
                                      <w:lang w:val="en-GB"/>
                                    </w:rPr>
                                    <w:t xml:space="preserve"> and the cost will be 0$ every month. </w:t>
                                  </w:r>
                                  <w:r>
                                    <w:rPr>
                                      <w:lang w:val="en-GB"/>
                                    </w:rPr>
                                    <w:t>(</w:t>
                                  </w:r>
                                  <w:r w:rsidR="00CB3929">
                                    <w:rPr>
                                      <w:lang w:val="en-GB"/>
                                    </w:rPr>
                                    <w:t>3</w:t>
                                  </w:r>
                                  <w:r w:rsidRPr="00F45FC6">
                                    <w:rPr>
                                      <w:lang w:val="en-GB"/>
                                    </w:rPr>
                                    <w:t>00$ in total</w:t>
                                  </w:r>
                                  <w:r>
                                    <w:rPr>
                                      <w:lang w:val="en-GB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920EAE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left:0;text-align:left;margin-left:100.75pt;margin-top:21.7pt;width:134.25pt;height:8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" fillcolor="white [3201]" strokecolor="#ed7d31 [3205]" strokeweight="1.5pt">
                      <v:textbox>
                        <w:txbxContent>
                          <w:p w14:paraId="7A081534" w14:textId="7F0AB432" w:rsidR="00F45FC6" w:rsidRDefault="00F45FC6" w:rsidP="00F45FC6">
                            <w:pPr>
                              <w:jc w:val="both"/>
                            </w:pPr>
                            <w:r w:rsidRPr="00F45FC6">
                              <w:rPr>
                                <w:lang w:val="en-GB"/>
                              </w:rPr>
                              <w:t>The course will take place from September 25</w:t>
                            </w:r>
                            <w:r w:rsidRPr="00F45FC6">
                              <w:rPr>
                                <w:vertAlign w:val="superscript"/>
                                <w:lang w:val="en-GB"/>
                              </w:rPr>
                              <w:t xml:space="preserve">th </w:t>
                            </w:r>
                            <w:r w:rsidRPr="00F45FC6">
                              <w:rPr>
                                <w:lang w:val="en-GB"/>
                              </w:rPr>
                              <w:t>until June 9</w:t>
                            </w:r>
                            <w:r w:rsidRPr="00F45FC6">
                              <w:rPr>
                                <w:vertAlign w:val="superscript"/>
                                <w:lang w:val="en-GB"/>
                              </w:rPr>
                              <w:t>th</w:t>
                            </w:r>
                            <w:r w:rsidRPr="00F45FC6">
                              <w:rPr>
                                <w:lang w:val="en-GB"/>
                              </w:rPr>
                              <w:t xml:space="preserve"> and the cost will be 0$ every month. </w:t>
                            </w:r>
                            <w:r>
                              <w:rPr>
                                <w:lang w:val="en-GB"/>
                              </w:rPr>
                              <w:t>(</w:t>
                            </w:r>
                            <w:r w:rsidR="00CB3929">
                              <w:rPr>
                                <w:lang w:val="en-GB"/>
                              </w:rPr>
                              <w:t>3</w:t>
                            </w:r>
                            <w:r w:rsidRPr="00F45FC6">
                              <w:rPr>
                                <w:lang w:val="en-GB"/>
                              </w:rPr>
                              <w:t>00$ in total</w:t>
                            </w:r>
                            <w:r>
                              <w:rPr>
                                <w:lang w:val="en-GB"/>
                              </w:rPr>
                              <w:t>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337FE">
              <w:t>The languages for the 2020</w:t>
            </w:r>
            <w:r>
              <w:t xml:space="preserve"> - 2021</w:t>
            </w:r>
            <w:r w:rsidR="00F337FE">
              <w:t xml:space="preserve"> course </w:t>
            </w:r>
            <w:proofErr w:type="gramStart"/>
            <w:r w:rsidR="00F337FE">
              <w:t>are</w:t>
            </w:r>
            <w:proofErr w:type="gramEnd"/>
            <w:r w:rsidR="00B06E48">
              <w:t>:</w:t>
            </w:r>
          </w:p>
          <w:p w14:paraId="1D0A2A9F" w14:textId="781CEECD" w:rsidR="00B06E48" w:rsidRDefault="00B06E48" w:rsidP="00432369">
            <w:pPr>
              <w:pStyle w:val="Prrafodelista"/>
              <w:numPr>
                <w:ilvl w:val="0"/>
                <w:numId w:val="13"/>
              </w:numPr>
              <w:jc w:val="both"/>
              <w:rPr>
                <w:noProof/>
              </w:rPr>
            </w:pPr>
            <w:r w:rsidRPr="00F337FE">
              <w:rPr>
                <w:noProof/>
                <w:color w:val="FF0000"/>
              </w:rPr>
              <w:t>Es</w:t>
            </w:r>
            <w:r w:rsidRPr="00F337FE">
              <w:rPr>
                <w:noProof/>
                <w:color w:val="FFC000"/>
              </w:rPr>
              <w:t>pa</w:t>
            </w:r>
            <w:r w:rsidRPr="00F337FE">
              <w:rPr>
                <w:noProof/>
                <w:color w:val="FFC000"/>
                <w:lang w:val="es-ES"/>
              </w:rPr>
              <w:t>ñ</w:t>
            </w:r>
            <w:r w:rsidRPr="00F337FE">
              <w:rPr>
                <w:noProof/>
                <w:color w:val="FF0000"/>
                <w:lang w:val="es-ES"/>
              </w:rPr>
              <w:t>ol</w:t>
            </w:r>
          </w:p>
          <w:p w14:paraId="4FDD5139" w14:textId="366E8F3B" w:rsidR="00B06E48" w:rsidRDefault="00B06E48" w:rsidP="00432369">
            <w:pPr>
              <w:pStyle w:val="Prrafodelista"/>
              <w:numPr>
                <w:ilvl w:val="0"/>
                <w:numId w:val="13"/>
              </w:numPr>
              <w:jc w:val="both"/>
              <w:rPr>
                <w:noProof/>
              </w:rPr>
            </w:pPr>
            <w:r w:rsidRPr="00F337FE">
              <w:rPr>
                <w:noProof/>
                <w:color w:val="0070C0"/>
              </w:rPr>
              <w:t>Val</w:t>
            </w:r>
            <w:r w:rsidRPr="00F337FE">
              <w:rPr>
                <w:noProof/>
                <w:color w:val="FF0000"/>
              </w:rPr>
              <w:t>en</w:t>
            </w:r>
            <w:r w:rsidRPr="00F337FE">
              <w:rPr>
                <w:noProof/>
                <w:color w:val="FFC000"/>
              </w:rPr>
              <w:t>ci</w:t>
            </w:r>
            <w:r w:rsidRPr="00F337FE">
              <w:rPr>
                <w:noProof/>
                <w:color w:val="FFC000"/>
                <w:lang w:val="es-ES"/>
              </w:rPr>
              <w:t>à</w:t>
            </w:r>
          </w:p>
          <w:p w14:paraId="5901D0BC" w14:textId="2A52E88E" w:rsidR="00B06E48" w:rsidRDefault="00B06E48" w:rsidP="00432369">
            <w:pPr>
              <w:pStyle w:val="Prrafodelista"/>
              <w:numPr>
                <w:ilvl w:val="0"/>
                <w:numId w:val="13"/>
              </w:numPr>
              <w:jc w:val="both"/>
              <w:rPr>
                <w:noProof/>
              </w:rPr>
            </w:pPr>
            <w:r w:rsidRPr="00B06E48">
              <w:rPr>
                <w:noProof/>
                <w:color w:val="0070C0"/>
              </w:rPr>
              <w:t>En</w:t>
            </w:r>
            <w:r w:rsidRPr="00F337FE">
              <w:rPr>
                <w:noProof/>
                <w:color w:val="FF0000"/>
              </w:rPr>
              <w:t>gli</w:t>
            </w:r>
            <w:r w:rsidRPr="00F337FE">
              <w:rPr>
                <w:noProof/>
                <w:color w:val="808080" w:themeColor="background1" w:themeShade="80"/>
              </w:rPr>
              <w:t>sh</w:t>
            </w:r>
          </w:p>
          <w:p w14:paraId="0C78A2AF" w14:textId="77777777" w:rsidR="00B06E48" w:rsidRDefault="00B06E48" w:rsidP="00432369">
            <w:pPr>
              <w:pStyle w:val="Prrafodelista"/>
              <w:numPr>
                <w:ilvl w:val="0"/>
                <w:numId w:val="13"/>
              </w:numPr>
              <w:jc w:val="both"/>
              <w:rPr>
                <w:noProof/>
              </w:rPr>
            </w:pPr>
            <w:r w:rsidRPr="00B06E48">
              <w:rPr>
                <w:noProof/>
                <w:color w:val="0D0D0D" w:themeColor="text1" w:themeTint="F2"/>
              </w:rPr>
              <w:t>De</w:t>
            </w:r>
            <w:r w:rsidRPr="00B06E48">
              <w:rPr>
                <w:noProof/>
                <w:color w:val="FF0000"/>
              </w:rPr>
              <w:t>uts</w:t>
            </w:r>
            <w:r w:rsidRPr="00B06E48">
              <w:rPr>
                <w:noProof/>
                <w:color w:val="FFC000"/>
              </w:rPr>
              <w:t>ch</w:t>
            </w:r>
          </w:p>
          <w:p w14:paraId="54FFE578" w14:textId="605A4552" w:rsidR="00B06E48" w:rsidRPr="00131CD0" w:rsidRDefault="00B06E48" w:rsidP="00432369">
            <w:pPr>
              <w:pStyle w:val="Prrafodelista"/>
              <w:numPr>
                <w:ilvl w:val="0"/>
                <w:numId w:val="13"/>
              </w:numPr>
              <w:jc w:val="both"/>
              <w:rPr>
                <w:noProof/>
              </w:rPr>
            </w:pPr>
            <w:r w:rsidRPr="00B06E48">
              <w:rPr>
                <w:noProof/>
                <w:color w:val="0070C0"/>
              </w:rPr>
              <w:t>Fra</w:t>
            </w:r>
            <w:r w:rsidRPr="00B06E48">
              <w:rPr>
                <w:noProof/>
                <w:color w:val="A6A6A6" w:themeColor="background1" w:themeShade="A6"/>
              </w:rPr>
              <w:t>n</w:t>
            </w:r>
            <w:r w:rsidRPr="00B06E48">
              <w:rPr>
                <w:noProof/>
                <w:color w:val="A6A6A6" w:themeColor="background1" w:themeShade="A6"/>
                <w:lang w:val="es-ES"/>
              </w:rPr>
              <w:t>ç</w:t>
            </w:r>
            <w:r w:rsidRPr="00B06E48">
              <w:rPr>
                <w:noProof/>
                <w:color w:val="FF0000"/>
                <w:lang w:val="es-ES"/>
              </w:rPr>
              <w:t>ais</w:t>
            </w:r>
          </w:p>
          <w:p w14:paraId="6DCB8CD8" w14:textId="41353869" w:rsidR="00131CD0" w:rsidRPr="00131CD0" w:rsidRDefault="00131CD0" w:rsidP="00131CD0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1C1F6D4" wp14:editId="2E4E02EB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235176</wp:posOffset>
                  </wp:positionV>
                  <wp:extent cx="3053012" cy="1600200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012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Schedule:</w:t>
            </w:r>
          </w:p>
        </w:tc>
        <w:tc>
          <w:tcPr>
            <w:tcW w:w="540" w:type="dxa"/>
          </w:tcPr>
          <w:p w14:paraId="34E738E0" w14:textId="06E9BB6E" w:rsidR="009808E4" w:rsidRDefault="009808E4" w:rsidP="002C2634"/>
        </w:tc>
        <w:tc>
          <w:tcPr>
            <w:tcW w:w="4500" w:type="dxa"/>
            <w:vAlign w:val="center"/>
          </w:tcPr>
          <w:p w14:paraId="257DAD56" w14:textId="16E0B6EC" w:rsidR="009808E4" w:rsidRPr="003B3DDC" w:rsidRDefault="002B734B" w:rsidP="003579EA">
            <w:pPr>
              <w:pStyle w:val="Cita"/>
            </w:pPr>
            <w:r>
              <w:t>“To learn a language is to have one more window from which to look at the world”</w:t>
            </w:r>
          </w:p>
        </w:tc>
        <w:tc>
          <w:tcPr>
            <w:tcW w:w="450" w:type="dxa"/>
          </w:tcPr>
          <w:p w14:paraId="616F8C6A" w14:textId="5E4D4BF9" w:rsidR="009808E4" w:rsidRDefault="009173E3" w:rsidP="002C2634">
            <w:r>
              <w:rPr>
                <w:u w:val="single" w:color="F4B083" w:themeColor="accent2" w:themeTint="99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E162BBA" wp14:editId="7E0F809D">
                      <wp:simplePos x="0" y="0"/>
                      <wp:positionH relativeFrom="column">
                        <wp:posOffset>136525</wp:posOffset>
                      </wp:positionH>
                      <wp:positionV relativeFrom="paragraph">
                        <wp:posOffset>1900555</wp:posOffset>
                      </wp:positionV>
                      <wp:extent cx="3145155" cy="685800"/>
                      <wp:effectExtent l="0" t="0" r="0" b="0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155" cy="68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605E34" w14:textId="59FCBBE8" w:rsidR="009173E3" w:rsidRPr="009173E3" w:rsidRDefault="009173E3" w:rsidP="009173E3">
                                  <w:pPr>
                                    <w:pStyle w:val="Ttulo1"/>
                                    <w:pBdr>
                                      <w:bottom w:val="none" w:sz="0" w:space="0" w:color="auto"/>
                                    </w:pBdr>
                                    <w:jc w:val="center"/>
                                    <w:rPr>
                                      <w:u w:val="single" w:color="F4B083" w:themeColor="accent2" w:themeTint="99"/>
                                    </w:rPr>
                                  </w:pPr>
                                  <w:r w:rsidRPr="009173E3">
                                    <w:rPr>
                                      <w:u w:val="single" w:color="F4B083" w:themeColor="accent2" w:themeTint="99"/>
                                    </w:rPr>
                                    <w:t>Learn &amp; Hav</w:t>
                                  </w:r>
                                  <w:r>
                                    <w:rPr>
                                      <w:u w:val="single" w:color="F4B083" w:themeColor="accent2" w:themeTint="99"/>
                                    </w:rPr>
                                    <w:t>e</w:t>
                                  </w:r>
                                  <w:r w:rsidRPr="009173E3">
                                    <w:rPr>
                                      <w:u w:val="single" w:color="F4B083" w:themeColor="accent2" w:themeTint="99"/>
                                    </w:rPr>
                                    <w:t xml:space="preserve"> fun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E162BBA" id="Cuadro de texto 9" o:spid="_x0000_s1027" type="#_x0000_t202" style="position:absolute;margin-left:10.75pt;margin-top:149.65pt;width:247.65pt;height:54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" filled="f" stroked="f" strokeweight=".5pt">
                      <v:textbox>
                        <w:txbxContent>
                          <w:p w14:paraId="25605E34" w14:textId="59FCBBE8" w:rsidR="009173E3" w:rsidRPr="009173E3" w:rsidRDefault="009173E3" w:rsidP="009173E3">
                            <w:pPr>
                              <w:pStyle w:val="Ttulo1"/>
                              <w:pBdr>
                                <w:bottom w:val="none" w:sz="0" w:space="0" w:color="auto"/>
                              </w:pBdr>
                              <w:jc w:val="center"/>
                              <w:rPr>
                                <w:u w:val="single" w:color="F4B083" w:themeColor="accent2" w:themeTint="99"/>
                              </w:rPr>
                            </w:pPr>
                            <w:r w:rsidRPr="009173E3">
                              <w:rPr>
                                <w:u w:val="single" w:color="F4B083" w:themeColor="accent2" w:themeTint="99"/>
                              </w:rPr>
                              <w:t>Learn &amp; Hav</w:t>
                            </w:r>
                            <w:r>
                              <w:rPr>
                                <w:u w:val="single" w:color="F4B083" w:themeColor="accent2" w:themeTint="99"/>
                              </w:rPr>
                              <w:t>e</w:t>
                            </w:r>
                            <w:r w:rsidRPr="009173E3">
                              <w:rPr>
                                <w:u w:val="single" w:color="F4B083" w:themeColor="accent2" w:themeTint="99"/>
                              </w:rPr>
                              <w:t xml:space="preserve"> fun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B00B4">
              <w:rPr>
                <w:u w:val="single" w:color="F4B083" w:themeColor="accent2" w:themeTint="99"/>
              </w:rPr>
              <w:drawing>
                <wp:anchor distT="0" distB="0" distL="114300" distR="114300" simplePos="0" relativeHeight="251661312" behindDoc="0" locked="0" layoutInCell="1" allowOverlap="1" wp14:anchorId="3D2CF713" wp14:editId="19C6848F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633730</wp:posOffset>
                  </wp:positionV>
                  <wp:extent cx="1247775" cy="1247775"/>
                  <wp:effectExtent l="0" t="0" r="9525" b="9525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50" w:type="dxa"/>
          </w:tcPr>
          <w:p w14:paraId="0F6AA5FD" w14:textId="7374BE4D" w:rsidR="006F4F92" w:rsidRPr="006F4F92" w:rsidRDefault="00E546ED" w:rsidP="006F4F92">
            <w:pPr>
              <w:pStyle w:val="Ttulo1"/>
              <w:pBdr>
                <w:bottom w:val="none" w:sz="0" w:space="0" w:color="auto"/>
              </w:pBdr>
              <w:jc w:val="center"/>
              <w:rPr>
                <w:u w:val="double"/>
              </w:rPr>
            </w:pPr>
            <w:r>
              <w:drawing>
                <wp:anchor distT="0" distB="0" distL="114300" distR="114300" simplePos="0" relativeHeight="251668480" behindDoc="0" locked="0" layoutInCell="1" allowOverlap="1" wp14:anchorId="30E780C7" wp14:editId="08450B75">
                  <wp:simplePos x="0" y="0"/>
                  <wp:positionH relativeFrom="column">
                    <wp:posOffset>1311275</wp:posOffset>
                  </wp:positionH>
                  <wp:positionV relativeFrom="paragraph">
                    <wp:posOffset>2710815</wp:posOffset>
                  </wp:positionV>
                  <wp:extent cx="1577258" cy="1047750"/>
                  <wp:effectExtent l="0" t="0" r="4445" b="0"/>
                  <wp:wrapNone/>
                  <wp:docPr id="24" name="Imagen 24" descr="City of Arts and Science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ity of Arts and Sciences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25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u w:val="single" w:color="F4B083" w:themeColor="accent2" w:themeTint="99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2144C75" wp14:editId="4D74C497">
                      <wp:simplePos x="0" y="0"/>
                      <wp:positionH relativeFrom="column">
                        <wp:posOffset>-44449</wp:posOffset>
                      </wp:positionH>
                      <wp:positionV relativeFrom="paragraph">
                        <wp:posOffset>2595880</wp:posOffset>
                      </wp:positionV>
                      <wp:extent cx="1352550" cy="1362075"/>
                      <wp:effectExtent l="0" t="0" r="0" b="0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2550" cy="1362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E500EC" w14:textId="60A416DF" w:rsidR="001A3033" w:rsidRPr="00E546ED" w:rsidRDefault="00E546ED" w:rsidP="001A3033">
                                  <w:pPr>
                                    <w:jc w:val="both"/>
                                    <w:rPr>
                                      <w:lang w:val="en-GB"/>
                                    </w:rPr>
                                  </w:pPr>
                                  <w:r w:rsidRPr="00E546ED">
                                    <w:rPr>
                                      <w:lang w:val="en-GB"/>
                                    </w:rPr>
                                    <w:t>Once per month we gather together alongside other student to discover a new place and share the progress we make.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144C75" id="Cuadro de texto 10" o:spid="_x0000_s1028" type="#_x0000_t202" style="position:absolute;left:0;text-align:left;margin-left:-3.5pt;margin-top:204.4pt;width:106.5pt;height:10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" filled="f" stroked="f" strokeweight=".5pt">
                      <v:textbox>
                        <w:txbxContent>
                          <w:p w14:paraId="0FE500EC" w14:textId="60A416DF" w:rsidR="001A3033" w:rsidRPr="00E546ED" w:rsidRDefault="00E546ED" w:rsidP="001A3033">
                            <w:pPr>
                              <w:jc w:val="both"/>
                              <w:rPr>
                                <w:lang w:val="en-GB"/>
                              </w:rPr>
                            </w:pPr>
                            <w:r w:rsidRPr="00E546ED">
                              <w:rPr>
                                <w:lang w:val="en-GB"/>
                              </w:rPr>
                              <w:t>Once per month we gather together alongside other student to discover a new place and share the progress we make.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B00B4">
              <w:rPr>
                <w:u w:val="single" w:color="F4B083" w:themeColor="accent2" w:themeTint="99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34CD79D" wp14:editId="0DA46A71">
                      <wp:simplePos x="0" y="0"/>
                      <wp:positionH relativeFrom="column">
                        <wp:posOffset>1060450</wp:posOffset>
                      </wp:positionH>
                      <wp:positionV relativeFrom="paragraph">
                        <wp:posOffset>586105</wp:posOffset>
                      </wp:positionV>
                      <wp:extent cx="1941588" cy="1352550"/>
                      <wp:effectExtent l="0" t="0" r="0" b="0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41588" cy="1352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AD4F33" w14:textId="0B578301" w:rsidR="00FB00B4" w:rsidRDefault="00FB00B4" w:rsidP="00FB00B4">
                                  <w:pPr>
                                    <w:jc w:val="both"/>
                                  </w:pPr>
                                  <w:r w:rsidRPr="00FB00B4">
                                    <w:rPr>
                                      <w:b/>
                                      <w:bCs/>
                                    </w:rPr>
                                    <w:t>Julián B. Sánchez</w:t>
                                  </w:r>
                                  <w:r>
                                    <w:t xml:space="preserve"> was born and raised in Valencia so he is a native Spanish and Valencian speaker. Fluent in German, English and French after many years of study and practice.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CD79D" id="Cuadro de texto 7" o:spid="_x0000_s1029" type="#_x0000_t202" style="position:absolute;left:0;text-align:left;margin-left:83.5pt;margin-top:46.15pt;width:152.9pt;height:10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" filled="f" stroked="f" strokeweight=".5pt">
                      <v:textbox>
                        <w:txbxContent>
                          <w:p w14:paraId="09AD4F33" w14:textId="0B578301" w:rsidR="00FB00B4" w:rsidRDefault="00FB00B4" w:rsidP="00FB00B4">
                            <w:pPr>
                              <w:jc w:val="both"/>
                            </w:pPr>
                            <w:r w:rsidRPr="00FB00B4">
                              <w:rPr>
                                <w:b/>
                                <w:bCs/>
                              </w:rPr>
                              <w:t>Julián B. Sánchez</w:t>
                            </w:r>
                            <w:r>
                              <w:t xml:space="preserve"> was born and raised in Valencia so he is a native Spanish and Valencian speaker. Fluent in German, English and French after many years of study and practice.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F4F92" w:rsidRPr="006F4F92">
              <w:rPr>
                <w:u w:val="single" w:color="F4B083" w:themeColor="accent2" w:themeTint="99"/>
              </w:rPr>
              <w:t>Teacher</w:t>
            </w:r>
          </w:p>
        </w:tc>
      </w:tr>
      <w:tr w:rsidR="002C2634" w14:paraId="74474CF4" w14:textId="77777777" w:rsidTr="0009483E">
        <w:trPr>
          <w:trHeight w:val="3456"/>
        </w:trPr>
        <w:tc>
          <w:tcPr>
            <w:tcW w:w="4770" w:type="dxa"/>
          </w:tcPr>
          <w:p w14:paraId="707627DA" w14:textId="68185645" w:rsidR="002C2634" w:rsidRDefault="002C2634" w:rsidP="002C2634"/>
        </w:tc>
        <w:tc>
          <w:tcPr>
            <w:tcW w:w="540" w:type="dxa"/>
          </w:tcPr>
          <w:p w14:paraId="7FE3C23D" w14:textId="2278668B" w:rsidR="002C2634" w:rsidRDefault="002C2634" w:rsidP="002C2634"/>
        </w:tc>
        <w:tc>
          <w:tcPr>
            <w:tcW w:w="4500" w:type="dxa"/>
            <w:vAlign w:val="bottom"/>
          </w:tcPr>
          <w:p w14:paraId="5F9F9BAA" w14:textId="71F3DE17" w:rsidR="00F5441F" w:rsidRPr="002A6DDB" w:rsidRDefault="00CA2021" w:rsidP="00F5441F">
            <w:pPr>
              <w:pStyle w:val="ContactInfo"/>
              <w:rPr>
                <w:vertAlign w:val="superscript"/>
                <w:lang w:val="en-GB"/>
              </w:rPr>
            </w:pPr>
            <w:r w:rsidRPr="002A6DDB">
              <w:rPr>
                <w:lang w:val="en-GB"/>
              </w:rPr>
              <w:t>San Onofre avenue</w:t>
            </w:r>
            <w:r w:rsidR="002A6DDB" w:rsidRPr="002A6DDB">
              <w:rPr>
                <w:lang w:val="en-GB"/>
              </w:rPr>
              <w:t>, 420</w:t>
            </w:r>
            <w:r w:rsidR="002A6DDB" w:rsidRPr="002A6DDB">
              <w:rPr>
                <w:vertAlign w:val="superscript"/>
                <w:lang w:val="en-GB"/>
              </w:rPr>
              <w:t>th</w:t>
            </w:r>
          </w:p>
          <w:p w14:paraId="0923AC31" w14:textId="563FDE47" w:rsidR="00F5441F" w:rsidRPr="002A6DDB" w:rsidRDefault="00CA2021" w:rsidP="00F5441F">
            <w:pPr>
              <w:pStyle w:val="ContactInfo"/>
              <w:rPr>
                <w:lang w:val="en-GB"/>
              </w:rPr>
            </w:pPr>
            <w:r w:rsidRPr="002A6DDB">
              <w:rPr>
                <w:lang w:val="en-GB"/>
              </w:rPr>
              <w:t>Quart De poblet, 46930</w:t>
            </w:r>
          </w:p>
          <w:p w14:paraId="389188B3" w14:textId="3C6167A6" w:rsidR="00F5441F" w:rsidRPr="002A6DDB" w:rsidRDefault="00CA2021" w:rsidP="00F5441F">
            <w:pPr>
              <w:pStyle w:val="ContactInfo"/>
              <w:rPr>
                <w:lang w:val="en-GB"/>
              </w:rPr>
            </w:pPr>
            <w:r w:rsidRPr="002A6DDB">
              <w:rPr>
                <w:lang w:val="en-GB"/>
              </w:rPr>
              <w:t>61</w:t>
            </w:r>
            <w:r w:rsidR="002A6DDB" w:rsidRPr="002A6DDB">
              <w:rPr>
                <w:lang w:val="en-GB"/>
              </w:rPr>
              <w:t>2345678</w:t>
            </w:r>
          </w:p>
          <w:p w14:paraId="42361E02" w14:textId="0213EC6D" w:rsidR="00F5441F" w:rsidRPr="002A6DDB" w:rsidRDefault="002A6DDB" w:rsidP="00F5441F">
            <w:pPr>
              <w:pStyle w:val="ContactInfo"/>
              <w:rPr>
                <w:lang w:val="en-GB"/>
              </w:rPr>
            </w:pPr>
            <w:r w:rsidRPr="002A6DDB">
              <w:rPr>
                <w:lang w:val="en-GB"/>
              </w:rPr>
              <w:t>www.nowaifunolaifu.com</w:t>
            </w:r>
          </w:p>
          <w:p w14:paraId="312A0A8B" w14:textId="5DBB6006" w:rsidR="002C2634" w:rsidRPr="002A6DDB" w:rsidRDefault="002B734B" w:rsidP="00F5441F">
            <w:pPr>
              <w:pStyle w:val="ContactInfo"/>
              <w:rPr>
                <w:lang w:val="es-ES"/>
              </w:rPr>
            </w:pPr>
            <w:r w:rsidRPr="002A6DDB">
              <w:rPr>
                <w:lang w:val="es-ES"/>
              </w:rPr>
              <w:t>BVKVGXVT@GMAIL.com</w:t>
            </w:r>
          </w:p>
        </w:tc>
        <w:tc>
          <w:tcPr>
            <w:tcW w:w="450" w:type="dxa"/>
          </w:tcPr>
          <w:p w14:paraId="34E34BD7" w14:textId="36B114BE" w:rsidR="002C2634" w:rsidRPr="002A6DDB" w:rsidRDefault="002C2634" w:rsidP="002C2634">
            <w:pPr>
              <w:rPr>
                <w:lang w:val="es-ES"/>
              </w:rPr>
            </w:pPr>
          </w:p>
        </w:tc>
        <w:tc>
          <w:tcPr>
            <w:tcW w:w="4850" w:type="dxa"/>
            <w:vAlign w:val="bottom"/>
          </w:tcPr>
          <w:p w14:paraId="0EE14CAD" w14:textId="5AFD257C" w:rsidR="002C2634" w:rsidRDefault="00CA2021" w:rsidP="0009483E">
            <w:pPr>
              <w:spacing w:after="4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A27CD1B" wp14:editId="6B1EE981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102870</wp:posOffset>
                  </wp:positionV>
                  <wp:extent cx="1466850" cy="1466850"/>
                  <wp:effectExtent l="0" t="0" r="0" b="0"/>
                  <wp:wrapNone/>
                  <wp:docPr id="2" name="Imagen 2" descr="So why does viper have ayaya in his twitch. Is there reason for this bc I  always loved this simple fact. : DarkViperA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o why does viper have ayaya in his twitch. Is there reason for this bc I  always loved this simple fact. : DarkViperA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483E">
              <w:rPr>
                <w:noProof/>
              </w:rPr>
              <mc:AlternateContent>
                <mc:Choice Requires="wps">
                  <w:drawing>
                    <wp:inline distT="0" distB="0" distL="0" distR="0" wp14:anchorId="395D5F13" wp14:editId="49739E4C">
                      <wp:extent cx="1675573" cy="1653766"/>
                      <wp:effectExtent l="0" t="0" r="1270" b="3810"/>
                      <wp:docPr id="21" name="Frame 21" descr="Insert Logo her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5573" cy="1653766"/>
                              </a:xfrm>
                              <a:prstGeom prst="frame">
                                <a:avLst>
                                  <a:gd name="adj1" fmla="val 6745"/>
                                </a:avLst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93D47F" w14:textId="77777777" w:rsidR="0009483E" w:rsidRPr="00F5441F" w:rsidRDefault="0009483E" w:rsidP="0009483E">
                                  <w:pPr>
                                    <w:jc w:val="center"/>
                                    <w:rPr>
                                      <w:sz w:val="44"/>
                                    </w:rPr>
                                  </w:pPr>
                                  <w:r>
                                    <w:rPr>
                                      <w:sz w:val="44"/>
                                    </w:rPr>
                                    <w:t>Contoso</w:t>
                                  </w:r>
                                  <w:r w:rsidRPr="00F5441F">
                                    <w:rPr>
                                      <w:sz w:val="44"/>
                                    </w:rPr>
                                    <w:t xml:space="preserve"> Logo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5D5F13" id="Frame 21" o:spid="_x0000_s1030" alt="Insert Logo here" style="width:131.95pt;height:13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675573,16537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" adj="-11796480,,5400" path="m,l1675573,r,1653766l,1653766,,xm111547,111547r,1430672l1564026,1542219r,-1430672l111547,111547xe" fillcolor="white [3212]" stroked="f" strokeweight="1pt">
                      <v:stroke joinstyle="miter"/>
                      <v:formulas/>
                      <v:path arrowok="t" o:connecttype="custom" o:connectlocs="0,0;1675573,0;1675573,1653766;0,1653766;0,0;111547,111547;111547,1542219;1564026,1542219;1564026,111547;111547,111547" o:connectangles="0,0,0,0,0,0,0,0,0,0" textboxrect="0,0,1675573,1653766"/>
                      <v:textbox>
                        <w:txbxContent>
                          <w:p w14:paraId="4293D47F" w14:textId="77777777" w:rsidR="0009483E" w:rsidRPr="00F5441F" w:rsidRDefault="0009483E" w:rsidP="0009483E">
                            <w:pPr>
                              <w:jc w:val="center"/>
                              <w:rPr>
                                <w:sz w:val="44"/>
                              </w:rPr>
                            </w:pPr>
                            <w:r>
                              <w:rPr>
                                <w:sz w:val="44"/>
                              </w:rPr>
                              <w:t>Contoso</w:t>
                            </w:r>
                            <w:r w:rsidRPr="00F5441F">
                              <w:rPr>
                                <w:sz w:val="44"/>
                              </w:rPr>
                              <w:t xml:space="preserve"> Logo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E60311D" w14:textId="3E7CE0D3" w:rsidR="003611B8" w:rsidRDefault="00AB4A69">
      <w:r>
        <w:drawing>
          <wp:anchor distT="0" distB="0" distL="114300" distR="114300" simplePos="0" relativeHeight="251660288" behindDoc="0" locked="0" layoutInCell="1" allowOverlap="1" wp14:anchorId="697AA0D3" wp14:editId="740556EB">
            <wp:simplePos x="0" y="0"/>
            <wp:positionH relativeFrom="column">
              <wp:posOffset>0</wp:posOffset>
            </wp:positionH>
            <wp:positionV relativeFrom="paragraph">
              <wp:posOffset>-2083435</wp:posOffset>
            </wp:positionV>
            <wp:extent cx="3197225" cy="2281191"/>
            <wp:effectExtent l="0" t="0" r="3175" b="5080"/>
            <wp:wrapNone/>
            <wp:docPr id="3" name="Imagen 3" descr="white and black office - Google Search | Conference room design, Office  interior design, Office meeting room inte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ite and black office - Google Search | Conference room design, Office  interior design, Office meeting room interio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869" cy="228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611B8" w:rsidSect="002C2634">
      <w:headerReference w:type="default" r:id="rId16"/>
      <w:headerReference w:type="first" r:id="rId17"/>
      <w:pgSz w:w="15840" w:h="12240" w:orient="landscape" w:code="1"/>
      <w:pgMar w:top="360" w:right="360" w:bottom="360" w:left="360" w:header="14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68F69F" w14:textId="77777777" w:rsidR="00C54D95" w:rsidRDefault="00C54D95" w:rsidP="00EE0D42">
      <w:pPr>
        <w:spacing w:after="0" w:line="240" w:lineRule="auto"/>
      </w:pPr>
      <w:r>
        <w:separator/>
      </w:r>
    </w:p>
  </w:endnote>
  <w:endnote w:type="continuationSeparator" w:id="0">
    <w:p w14:paraId="6081F53A" w14:textId="77777777" w:rsidR="00C54D95" w:rsidRDefault="00C54D95" w:rsidP="00EE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73C861" w14:textId="77777777" w:rsidR="00C54D95" w:rsidRDefault="00C54D95" w:rsidP="00EE0D42">
      <w:pPr>
        <w:spacing w:after="0" w:line="240" w:lineRule="auto"/>
      </w:pPr>
      <w:r>
        <w:separator/>
      </w:r>
    </w:p>
  </w:footnote>
  <w:footnote w:type="continuationSeparator" w:id="0">
    <w:p w14:paraId="1E9577D4" w14:textId="77777777" w:rsidR="00C54D95" w:rsidRDefault="00C54D95" w:rsidP="00EE0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3D7B79" w14:textId="77777777" w:rsidR="003B3DDC" w:rsidRDefault="003B3DDC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F70D825" wp14:editId="3720DF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612086" cy="7301345"/>
              <wp:effectExtent l="0" t="0" r="0" b="8890"/>
              <wp:wrapNone/>
              <wp:docPr id="22" name="Group 2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612086" cy="7301345"/>
                        <a:chOff x="0" y="0"/>
                        <a:chExt cx="9612086" cy="7301345"/>
                      </a:xfrm>
                    </wpg:grpSpPr>
                    <wps:wsp>
                      <wps:cNvPr id="220" name="Rectangle 40"/>
                      <wps:cNvSpPr/>
                      <wps:spPr>
                        <a:xfrm>
                          <a:off x="0" y="4191000"/>
                          <a:ext cx="6400800" cy="308857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Rectangle 40"/>
                      <wps:cNvSpPr/>
                      <wps:spPr>
                        <a:xfrm>
                          <a:off x="6411686" y="10886"/>
                          <a:ext cx="3200400" cy="115062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8" name="Rectangle 40" descr="Worms eye view of city scape" title="City Scape"/>
                      <wps:cNvSpPr/>
                      <wps:spPr>
                        <a:xfrm>
                          <a:off x="10886" y="4212771"/>
                          <a:ext cx="6400800" cy="3088574"/>
                        </a:xfrm>
                        <a:prstGeom prst="rect">
                          <a:avLst/>
                        </a:prstGeom>
                        <a:blipFill dpi="0" rotWithShape="1">
                          <a:blip r:embed="rId1">
                            <a:alphaModFix amt="50000"/>
                          </a:blip>
                          <a:srcRect/>
                          <a:stretch>
                            <a:fillRect t="-31654" r="-284" b="-3574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7" name="Rectangle 40" descr="Abstract building closeup" title="Abstract building closeup"/>
                      <wps:cNvSpPr/>
                      <wps:spPr>
                        <a:xfrm>
                          <a:off x="6400800" y="0"/>
                          <a:ext cx="320040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">
                            <a:alphaModFix amt="50000"/>
                          </a:blip>
                          <a:srcRect/>
                          <a:stretch>
                            <a:fillRect l="-239" r="-760" b="-5894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9" name="Freeform: Shape 28"/>
                      <wps:cNvSpPr/>
                      <wps:spPr>
                        <a:xfrm rot="5400000">
                          <a:off x="3200400" y="2471057"/>
                          <a:ext cx="3200400" cy="3199540"/>
                        </a:xfrm>
                        <a:custGeom>
                          <a:avLst/>
                          <a:gdLst>
                            <a:gd name="connsiteX0" fmla="*/ 3120391 w 3120391"/>
                            <a:gd name="connsiteY0" fmla="*/ 1599883 h 3199765"/>
                            <a:gd name="connsiteX1" fmla="*/ 2467292 w 3120391"/>
                            <a:gd name="connsiteY1" fmla="*/ 3199765 h 3199765"/>
                            <a:gd name="connsiteX2" fmla="*/ 0 w 3120391"/>
                            <a:gd name="connsiteY2" fmla="*/ 3199765 h 3199765"/>
                            <a:gd name="connsiteX3" fmla="*/ 0 w 3120391"/>
                            <a:gd name="connsiteY3" fmla="*/ 3199130 h 3199765"/>
                            <a:gd name="connsiteX4" fmla="*/ 1854517 w 3120391"/>
                            <a:gd name="connsiteY4" fmla="*/ 3199130 h 3199765"/>
                            <a:gd name="connsiteX5" fmla="*/ 2507616 w 3120391"/>
                            <a:gd name="connsiteY5" fmla="*/ 1599248 h 3199765"/>
                            <a:gd name="connsiteX6" fmla="*/ 1854777 w 3120391"/>
                            <a:gd name="connsiteY6" fmla="*/ 0 h 3199765"/>
                            <a:gd name="connsiteX7" fmla="*/ 2467293 w 3120391"/>
                            <a:gd name="connsiteY7" fmla="*/ 0 h 3199765"/>
                            <a:gd name="connsiteX8" fmla="*/ 3120391 w 3120391"/>
                            <a:gd name="connsiteY8" fmla="*/ 1599883 h 31997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120391" h="3199765">
                              <a:moveTo>
                                <a:pt x="3120391" y="1599883"/>
                              </a:moveTo>
                              <a:lnTo>
                                <a:pt x="2467292" y="3199765"/>
                              </a:lnTo>
                              <a:lnTo>
                                <a:pt x="0" y="3199765"/>
                              </a:lnTo>
                              <a:lnTo>
                                <a:pt x="0" y="3199130"/>
                              </a:lnTo>
                              <a:lnTo>
                                <a:pt x="1854517" y="3199130"/>
                              </a:lnTo>
                              <a:lnTo>
                                <a:pt x="2507616" y="1599248"/>
                              </a:lnTo>
                              <a:lnTo>
                                <a:pt x="1854777" y="0"/>
                              </a:lnTo>
                              <a:lnTo>
                                <a:pt x="2467293" y="0"/>
                              </a:lnTo>
                              <a:lnTo>
                                <a:pt x="3120391" y="159988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0" name="Freeform: Shape 31"/>
                      <wps:cNvSpPr/>
                      <wps:spPr>
                        <a:xfrm>
                          <a:off x="3200400" y="0"/>
                          <a:ext cx="3200400" cy="4908550"/>
                        </a:xfrm>
                        <a:custGeom>
                          <a:avLst/>
                          <a:gdLst>
                            <a:gd name="connsiteX0" fmla="*/ 0 w 3199766"/>
                            <a:gd name="connsiteY0" fmla="*/ 0 h 4908598"/>
                            <a:gd name="connsiteX1" fmla="*/ 3199765 w 3199766"/>
                            <a:gd name="connsiteY1" fmla="*/ 0 h 4908598"/>
                            <a:gd name="connsiteX2" fmla="*/ 3199765 w 3199766"/>
                            <a:gd name="connsiteY2" fmla="*/ 2054859 h 4908598"/>
                            <a:gd name="connsiteX3" fmla="*/ 3199766 w 3199766"/>
                            <a:gd name="connsiteY3" fmla="*/ 2054859 h 4908598"/>
                            <a:gd name="connsiteX4" fmla="*/ 3199766 w 3199766"/>
                            <a:gd name="connsiteY4" fmla="*/ 2800875 h 4908598"/>
                            <a:gd name="connsiteX5" fmla="*/ 3199764 w 3199766"/>
                            <a:gd name="connsiteY5" fmla="*/ 2800875 h 4908598"/>
                            <a:gd name="connsiteX6" fmla="*/ 3199764 w 3199766"/>
                            <a:gd name="connsiteY6" fmla="*/ 4255855 h 4908598"/>
                            <a:gd name="connsiteX7" fmla="*/ 1600629 w 3199766"/>
                            <a:gd name="connsiteY7" fmla="*/ 4908598 h 4908598"/>
                            <a:gd name="connsiteX8" fmla="*/ 859 w 3199766"/>
                            <a:gd name="connsiteY8" fmla="*/ 4255595 h 4908598"/>
                            <a:gd name="connsiteX9" fmla="*/ 859 w 3199766"/>
                            <a:gd name="connsiteY9" fmla="*/ 2800875 h 4908598"/>
                            <a:gd name="connsiteX10" fmla="*/ 859 w 3199766"/>
                            <a:gd name="connsiteY10" fmla="*/ 2398078 h 4908598"/>
                            <a:gd name="connsiteX11" fmla="*/ 0 w 3199766"/>
                            <a:gd name="connsiteY11" fmla="*/ 2398078 h 49085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3199766" h="4908598">
                              <a:moveTo>
                                <a:pt x="0" y="0"/>
                              </a:moveTo>
                              <a:lnTo>
                                <a:pt x="3199765" y="0"/>
                              </a:lnTo>
                              <a:lnTo>
                                <a:pt x="3199765" y="2054859"/>
                              </a:lnTo>
                              <a:lnTo>
                                <a:pt x="3199766" y="2054859"/>
                              </a:lnTo>
                              <a:lnTo>
                                <a:pt x="3199766" y="2800875"/>
                              </a:lnTo>
                              <a:lnTo>
                                <a:pt x="3199764" y="2800875"/>
                              </a:lnTo>
                              <a:lnTo>
                                <a:pt x="3199764" y="4255855"/>
                              </a:lnTo>
                              <a:lnTo>
                                <a:pt x="1600629" y="4908598"/>
                              </a:lnTo>
                              <a:lnTo>
                                <a:pt x="859" y="4255595"/>
                              </a:lnTo>
                              <a:lnTo>
                                <a:pt x="859" y="2800875"/>
                              </a:lnTo>
                              <a:lnTo>
                                <a:pt x="859" y="2398078"/>
                              </a:lnTo>
                              <a:lnTo>
                                <a:pt x="0" y="239807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Rectangle 40"/>
                      <wps:cNvSpPr/>
                      <wps:spPr>
                        <a:xfrm>
                          <a:off x="6411686" y="5802086"/>
                          <a:ext cx="3200400" cy="1481696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Rectangle 40" descr="Abstract building closeup" title="Abstract building closeup"/>
                      <wps:cNvSpPr/>
                      <wps:spPr>
                        <a:xfrm>
                          <a:off x="6400800" y="5812971"/>
                          <a:ext cx="3200400" cy="1481696"/>
                        </a:xfrm>
                        <a:prstGeom prst="rect">
                          <a:avLst/>
                        </a:prstGeom>
                        <a:blipFill dpi="0" rotWithShape="1">
                          <a:blip r:embed="rId3">
                            <a:alphaModFix amt="50000"/>
                          </a:blip>
                          <a:srcRect/>
                          <a:stretch>
                            <a:fillRect l="-239" r="-760" b="-58941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95500</wp14:pctWidth>
              </wp14:sizeRelH>
              <wp14:sizeRelV relativeFrom="page">
                <wp14:pctHeight>94000</wp14:pctHeight>
              </wp14:sizeRelV>
            </wp:anchor>
          </w:drawing>
        </mc:Choice>
        <mc:Fallback>
          <w:pict>
            <v:group w14:anchorId="015DA498" id="Group 22" o:spid="_x0000_s1026" style="position:absolute;margin-left:0;margin-top:0;width:756.85pt;height:574.9pt;z-index:251663360;mso-width-percent:955;mso-height-percent:940;mso-position-horizontal:center;mso-position-horizontal-relative:page;mso-position-vertical:center;mso-position-vertical-relative:page;mso-width-percent:955;mso-height-percent:940" coordsize="96120,730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">
              <v:rect id="Rectangle 40" o:spid="_x0000_s1027" style="position:absolute;top:41910;width:64008;height:308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" fillcolor="#44546a [3215]" stroked="f" strokeweight="1pt"/>
              <v:rect id="Rectangle 40" o:spid="_x0000_s1028" style="position:absolute;left:64116;top:108;width:32004;height:11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" fillcolor="#44546a [3215]" stroked="f" strokeweight="1pt"/>
              <v:rect id="Rectangle 40" o:spid="_x0000_s1029" alt="Worms eye view of city scape" style="position:absolute;left:108;top:42127;width:64008;height:30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" stroked="f" strokeweight="1pt">
                <v:fill r:id="rId4" o:title="Worms eye view of city scape" opacity=".5" recolor="t" rotate="t" type="frame"/>
              </v:rect>
              <v:rect id="Rectangle 40" o:spid="_x0000_s1030" alt="Abstract building closeup" style="position:absolute;left:64008;width:32004;height:1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" stroked="f" strokeweight="1pt">
                <v:fill r:id="rId5" o:title="Abstract building closeup" opacity=".5" recolor="t" rotate="t" type="frame"/>
              </v:rect>
              <v:shape id="Freeform: Shape 28" o:spid="_x0000_s1031" style="position:absolute;left:32004;top:24710;width:32004;height:31995;rotation: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" path="m3120391,1599883l2467292,3199765,,3199765r,-635l1854517,3199130,2507616,1599248,1854777,r612516,l3120391,1599883xe" fillcolor="#ed7d31 [3205]" stroked="f" strokeweight="1pt">
                <v:fill opacity="46003f"/>
                <v:stroke joinstyle="miter"/>
                <v:path arrowok="t" o:connecttype="custom" o:connectlocs="3200400,1599770;2530555,3199540;0,3199540;0,3198905;1902068,3198905;2571913,1599136;1902335,0;2530556,0;3200400,1599770" o:connectangles="0,0,0,0,0,0,0,0,0"/>
              </v:shape>
              <v:shape id="Freeform: Shape 31" o:spid="_x0000_s1032" style="position:absolute;left:32004;width:32004;height:49085;visibility:visible;mso-wrap-style:square;v-text-anchor:middle" coordsize="3199766,4908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" path="m,l3199765,r,2054859l3199766,2054859r,746016l3199764,2800875r,1454980l1600629,4908598,859,4255595r,-1454720l859,2398078r-859,l,xe" fillcolor="#ed7d31 [3205]" stroked="f" strokeweight="1pt">
                <v:stroke joinstyle="miter"/>
                <v:path arrowok="t" o:connecttype="custom" o:connectlocs="0,0;3200399,0;3200399,2054839;3200400,2054839;3200400,2800848;3200398,2800848;3200398,4255813;1600946,4908550;859,4255553;859,2800848;859,2398055;0,2398055" o:connectangles="0,0,0,0,0,0,0,0,0,0,0,0"/>
              </v:shape>
              <v:rect id="Rectangle 40" o:spid="_x0000_s1033" style="position:absolute;left:64116;top:58020;width:32004;height:14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" fillcolor="#44546a [3215]" stroked="f" strokeweight="1pt"/>
              <v:rect id="Rectangle 40" o:spid="_x0000_s1034" alt="Abstract building closeup" style="position:absolute;left:64008;top:58129;width:32004;height:14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" stroked="f" strokeweight="1pt">
                <v:fill r:id="rId6" o:title="Abstract building closeup" opacity=".5" recolor="t" rotate="t" type="frame"/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FFE8FC" w14:textId="77777777" w:rsidR="002C2634" w:rsidRDefault="002C2634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331E0B2" wp14:editId="2B85AEE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594504" cy="7338605"/>
              <wp:effectExtent l="0" t="0" r="5715" b="8255"/>
              <wp:wrapNone/>
              <wp:docPr id="5" name="Group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>
                        <a:off x="0" y="0"/>
                        <a:ext cx="9594504" cy="7338605"/>
                        <a:chOff x="0" y="0"/>
                        <a:chExt cx="9594504" cy="7338605"/>
                      </a:xfrm>
                    </wpg:grpSpPr>
                    <wps:wsp>
                      <wps:cNvPr id="6" name="Rectangle 40"/>
                      <wps:cNvSpPr/>
                      <wps:spPr>
                        <a:xfrm>
                          <a:off x="6389914" y="0"/>
                          <a:ext cx="3200400" cy="73152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 40" descr="City Scape" title="Hero Image"/>
                      <wps:cNvSpPr/>
                      <wps:spPr>
                        <a:xfrm>
                          <a:off x="6389914" y="0"/>
                          <a:ext cx="3200400" cy="7315200"/>
                        </a:xfrm>
                        <a:prstGeom prst="rect">
                          <a:avLst/>
                        </a:prstGeom>
                        <a:blipFill dpi="0" rotWithShape="1">
                          <a:blip r:embed="rId1">
                            <a:alphaModFix amt="50000"/>
                          </a:blip>
                          <a:srcRect/>
                          <a:stretch>
                            <a:fillRect l="-51496" r="-9992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Freeform: Shape 31"/>
                      <wps:cNvSpPr/>
                      <wps:spPr>
                        <a:xfrm>
                          <a:off x="3189514" y="0"/>
                          <a:ext cx="3200400" cy="4910328"/>
                        </a:xfrm>
                        <a:custGeom>
                          <a:avLst/>
                          <a:gdLst>
                            <a:gd name="connsiteX0" fmla="*/ 0 w 3199766"/>
                            <a:gd name="connsiteY0" fmla="*/ 0 h 4908598"/>
                            <a:gd name="connsiteX1" fmla="*/ 3199765 w 3199766"/>
                            <a:gd name="connsiteY1" fmla="*/ 0 h 4908598"/>
                            <a:gd name="connsiteX2" fmla="*/ 3199765 w 3199766"/>
                            <a:gd name="connsiteY2" fmla="*/ 2054859 h 4908598"/>
                            <a:gd name="connsiteX3" fmla="*/ 3199766 w 3199766"/>
                            <a:gd name="connsiteY3" fmla="*/ 2054859 h 4908598"/>
                            <a:gd name="connsiteX4" fmla="*/ 3199766 w 3199766"/>
                            <a:gd name="connsiteY4" fmla="*/ 2800875 h 4908598"/>
                            <a:gd name="connsiteX5" fmla="*/ 3199764 w 3199766"/>
                            <a:gd name="connsiteY5" fmla="*/ 2800875 h 4908598"/>
                            <a:gd name="connsiteX6" fmla="*/ 3199764 w 3199766"/>
                            <a:gd name="connsiteY6" fmla="*/ 4255855 h 4908598"/>
                            <a:gd name="connsiteX7" fmla="*/ 1600629 w 3199766"/>
                            <a:gd name="connsiteY7" fmla="*/ 4908598 h 4908598"/>
                            <a:gd name="connsiteX8" fmla="*/ 859 w 3199766"/>
                            <a:gd name="connsiteY8" fmla="*/ 4255595 h 4908598"/>
                            <a:gd name="connsiteX9" fmla="*/ 859 w 3199766"/>
                            <a:gd name="connsiteY9" fmla="*/ 2800875 h 4908598"/>
                            <a:gd name="connsiteX10" fmla="*/ 859 w 3199766"/>
                            <a:gd name="connsiteY10" fmla="*/ 2398078 h 4908598"/>
                            <a:gd name="connsiteX11" fmla="*/ 0 w 3199766"/>
                            <a:gd name="connsiteY11" fmla="*/ 2398078 h 49085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3199766" h="4908598">
                              <a:moveTo>
                                <a:pt x="0" y="0"/>
                              </a:moveTo>
                              <a:lnTo>
                                <a:pt x="3199765" y="0"/>
                              </a:lnTo>
                              <a:lnTo>
                                <a:pt x="3199765" y="2054859"/>
                              </a:lnTo>
                              <a:lnTo>
                                <a:pt x="3199766" y="2054859"/>
                              </a:lnTo>
                              <a:lnTo>
                                <a:pt x="3199766" y="2800875"/>
                              </a:lnTo>
                              <a:lnTo>
                                <a:pt x="3199764" y="2800875"/>
                              </a:lnTo>
                              <a:lnTo>
                                <a:pt x="3199764" y="4255855"/>
                              </a:lnTo>
                              <a:lnTo>
                                <a:pt x="1600629" y="4908598"/>
                              </a:lnTo>
                              <a:lnTo>
                                <a:pt x="859" y="4255595"/>
                              </a:lnTo>
                              <a:lnTo>
                                <a:pt x="859" y="2800875"/>
                              </a:lnTo>
                              <a:lnTo>
                                <a:pt x="859" y="2398078"/>
                              </a:lnTo>
                              <a:lnTo>
                                <a:pt x="0" y="239807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Freeform: Shape 28"/>
                      <wps:cNvSpPr/>
                      <wps:spPr>
                        <a:xfrm rot="5400000">
                          <a:off x="3188561" y="2468200"/>
                          <a:ext cx="3200400" cy="3200400"/>
                        </a:xfrm>
                        <a:custGeom>
                          <a:avLst/>
                          <a:gdLst>
                            <a:gd name="connsiteX0" fmla="*/ 3120391 w 3120391"/>
                            <a:gd name="connsiteY0" fmla="*/ 1599883 h 3199765"/>
                            <a:gd name="connsiteX1" fmla="*/ 2467292 w 3120391"/>
                            <a:gd name="connsiteY1" fmla="*/ 3199765 h 3199765"/>
                            <a:gd name="connsiteX2" fmla="*/ 0 w 3120391"/>
                            <a:gd name="connsiteY2" fmla="*/ 3199765 h 3199765"/>
                            <a:gd name="connsiteX3" fmla="*/ 0 w 3120391"/>
                            <a:gd name="connsiteY3" fmla="*/ 3199130 h 3199765"/>
                            <a:gd name="connsiteX4" fmla="*/ 1854517 w 3120391"/>
                            <a:gd name="connsiteY4" fmla="*/ 3199130 h 3199765"/>
                            <a:gd name="connsiteX5" fmla="*/ 2507616 w 3120391"/>
                            <a:gd name="connsiteY5" fmla="*/ 1599248 h 3199765"/>
                            <a:gd name="connsiteX6" fmla="*/ 1854777 w 3120391"/>
                            <a:gd name="connsiteY6" fmla="*/ 0 h 3199765"/>
                            <a:gd name="connsiteX7" fmla="*/ 2467293 w 3120391"/>
                            <a:gd name="connsiteY7" fmla="*/ 0 h 3199765"/>
                            <a:gd name="connsiteX8" fmla="*/ 3120391 w 3120391"/>
                            <a:gd name="connsiteY8" fmla="*/ 1599883 h 31997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120391" h="3199765">
                              <a:moveTo>
                                <a:pt x="3120391" y="1599883"/>
                              </a:moveTo>
                              <a:lnTo>
                                <a:pt x="2467292" y="3199765"/>
                              </a:lnTo>
                              <a:lnTo>
                                <a:pt x="0" y="3199765"/>
                              </a:lnTo>
                              <a:lnTo>
                                <a:pt x="0" y="3199130"/>
                              </a:lnTo>
                              <a:lnTo>
                                <a:pt x="1854517" y="3199130"/>
                              </a:lnTo>
                              <a:lnTo>
                                <a:pt x="2507616" y="1599248"/>
                              </a:lnTo>
                              <a:lnTo>
                                <a:pt x="1854777" y="0"/>
                              </a:lnTo>
                              <a:lnTo>
                                <a:pt x="2467293" y="0"/>
                              </a:lnTo>
                              <a:lnTo>
                                <a:pt x="3120391" y="159988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" name="Freeform: Shape 25"/>
                      <wps:cNvSpPr/>
                      <wps:spPr>
                        <a:xfrm>
                          <a:off x="6389914" y="4484915"/>
                          <a:ext cx="3199130" cy="2853690"/>
                        </a:xfrm>
                        <a:custGeom>
                          <a:avLst/>
                          <a:gdLst>
                            <a:gd name="connsiteX0" fmla="*/ 1599250 w 3199132"/>
                            <a:gd name="connsiteY0" fmla="*/ 0 h 2854156"/>
                            <a:gd name="connsiteX1" fmla="*/ 3199132 w 3199132"/>
                            <a:gd name="connsiteY1" fmla="*/ 653099 h 2854156"/>
                            <a:gd name="connsiteX2" fmla="*/ 3199132 w 3199132"/>
                            <a:gd name="connsiteY2" fmla="*/ 2108031 h 2854156"/>
                            <a:gd name="connsiteX3" fmla="*/ 3199132 w 3199132"/>
                            <a:gd name="connsiteY3" fmla="*/ 2108031 h 2854156"/>
                            <a:gd name="connsiteX4" fmla="*/ 3199132 w 3199132"/>
                            <a:gd name="connsiteY4" fmla="*/ 2854156 h 2854156"/>
                            <a:gd name="connsiteX5" fmla="*/ 0 w 3199132"/>
                            <a:gd name="connsiteY5" fmla="*/ 2854156 h 2854156"/>
                            <a:gd name="connsiteX6" fmla="*/ 0 w 3199132"/>
                            <a:gd name="connsiteY6" fmla="*/ 2108031 h 2854156"/>
                            <a:gd name="connsiteX7" fmla="*/ 2 w 3199132"/>
                            <a:gd name="connsiteY7" fmla="*/ 2108031 h 2854156"/>
                            <a:gd name="connsiteX8" fmla="*/ 2 w 3199132"/>
                            <a:gd name="connsiteY8" fmla="*/ 652839 h 285415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199132" h="2854156">
                              <a:moveTo>
                                <a:pt x="1599250" y="0"/>
                              </a:moveTo>
                              <a:lnTo>
                                <a:pt x="3199132" y="653099"/>
                              </a:lnTo>
                              <a:lnTo>
                                <a:pt x="3199132" y="2108031"/>
                              </a:lnTo>
                              <a:lnTo>
                                <a:pt x="3199132" y="2108031"/>
                              </a:lnTo>
                              <a:lnTo>
                                <a:pt x="3199132" y="2854156"/>
                              </a:lnTo>
                              <a:lnTo>
                                <a:pt x="0" y="2854156"/>
                              </a:lnTo>
                              <a:lnTo>
                                <a:pt x="0" y="2108031"/>
                              </a:lnTo>
                              <a:lnTo>
                                <a:pt x="2" y="2108031"/>
                              </a:lnTo>
                              <a:lnTo>
                                <a:pt x="2" y="65283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" name="Freeform: Shape 18"/>
                      <wps:cNvSpPr>
                        <a:spLocks/>
                      </wps:cNvSpPr>
                      <wps:spPr>
                        <a:xfrm rot="16200000">
                          <a:off x="6430680" y="3707601"/>
                          <a:ext cx="3136392" cy="3191256"/>
                        </a:xfrm>
                        <a:custGeom>
                          <a:avLst/>
                          <a:gdLst>
                            <a:gd name="connsiteX0" fmla="*/ 3120391 w 3120391"/>
                            <a:gd name="connsiteY0" fmla="*/ 1599883 h 3199765"/>
                            <a:gd name="connsiteX1" fmla="*/ 2467292 w 3120391"/>
                            <a:gd name="connsiteY1" fmla="*/ 3199765 h 3199765"/>
                            <a:gd name="connsiteX2" fmla="*/ 0 w 3120391"/>
                            <a:gd name="connsiteY2" fmla="*/ 3199765 h 3199765"/>
                            <a:gd name="connsiteX3" fmla="*/ 0 w 3120391"/>
                            <a:gd name="connsiteY3" fmla="*/ 3199130 h 3199765"/>
                            <a:gd name="connsiteX4" fmla="*/ 1854517 w 3120391"/>
                            <a:gd name="connsiteY4" fmla="*/ 3199130 h 3199765"/>
                            <a:gd name="connsiteX5" fmla="*/ 2507616 w 3120391"/>
                            <a:gd name="connsiteY5" fmla="*/ 1599248 h 3199765"/>
                            <a:gd name="connsiteX6" fmla="*/ 1854777 w 3120391"/>
                            <a:gd name="connsiteY6" fmla="*/ 0 h 3199765"/>
                            <a:gd name="connsiteX7" fmla="*/ 2467293 w 3120391"/>
                            <a:gd name="connsiteY7" fmla="*/ 0 h 3199765"/>
                            <a:gd name="connsiteX8" fmla="*/ 3120391 w 3120391"/>
                            <a:gd name="connsiteY8" fmla="*/ 1599883 h 319976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3120391" h="3199765">
                              <a:moveTo>
                                <a:pt x="3120391" y="1599883"/>
                              </a:moveTo>
                              <a:lnTo>
                                <a:pt x="2467292" y="3199765"/>
                              </a:lnTo>
                              <a:lnTo>
                                <a:pt x="0" y="3199765"/>
                              </a:lnTo>
                              <a:lnTo>
                                <a:pt x="0" y="3199130"/>
                              </a:lnTo>
                              <a:lnTo>
                                <a:pt x="1854517" y="3199130"/>
                              </a:lnTo>
                              <a:lnTo>
                                <a:pt x="2507616" y="1599248"/>
                              </a:lnTo>
                              <a:lnTo>
                                <a:pt x="1854777" y="0"/>
                              </a:lnTo>
                              <a:lnTo>
                                <a:pt x="2467293" y="0"/>
                              </a:lnTo>
                              <a:lnTo>
                                <a:pt x="3120391" y="159988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7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" name="Rectangle 40"/>
                      <wps:cNvSpPr/>
                      <wps:spPr>
                        <a:xfrm>
                          <a:off x="0" y="5007429"/>
                          <a:ext cx="3200400" cy="228571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Rectangle 40" descr="Geometric Building" title="Geometric Building"/>
                      <wps:cNvSpPr/>
                      <wps:spPr>
                        <a:xfrm>
                          <a:off x="0" y="5007429"/>
                          <a:ext cx="3187337" cy="2278380"/>
                        </a:xfrm>
                        <a:prstGeom prst="rect">
                          <a:avLst/>
                        </a:prstGeom>
                        <a:blipFill dpi="0" rotWithShape="1">
                          <a:blip r:embed="rId2">
                            <a:alphaModFix amt="5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95400</wp14:pctWidth>
              </wp14:sizeRelH>
              <wp14:sizeRelV relativeFrom="page">
                <wp14:pctHeight>94500</wp14:pctHeight>
              </wp14:sizeRelV>
            </wp:anchor>
          </w:drawing>
        </mc:Choice>
        <mc:Fallback>
          <w:pict>
            <v:group w14:anchorId="238B7AEF" id="Group 5" o:spid="_x0000_s1026" style="position:absolute;margin-left:0;margin-top:0;width:755.45pt;height:577.85pt;z-index:251661312;mso-width-percent:954;mso-height-percent:945;mso-position-horizontal:center;mso-position-horizontal-relative:page;mso-position-vertical:center;mso-position-vertical-relative:page;mso-width-percent:954;mso-height-percent:945" coordsize="95945,73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">
              <o:lock v:ext="edit" aspectratio="t"/>
              <v:rect id="Rectangle 40" o:spid="_x0000_s1027" style="position:absolute;left:63899;width:32004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" fillcolor="#44546a [3215]" stroked="f" strokeweight="1pt"/>
              <v:rect id="Rectangle 40" o:spid="_x0000_s1028" alt="City Scape" style="position:absolute;left:63899;width:32004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" stroked="f" strokeweight="1pt">
                <v:fill r:id="rId3" o:title="City Scape" opacity=".5" recolor="t" rotate="t" type="frame"/>
              </v:rect>
              <v:shape id="Freeform: Shape 31" o:spid="_x0000_s1029" style="position:absolute;left:31895;width:32004;height:49103;visibility:visible;mso-wrap-style:square;v-text-anchor:middle" coordsize="3199766,4908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" path="m,l3199765,r,2054859l3199766,2054859r,746016l3199764,2800875r,1454980l1600629,4908598,859,4255595r,-1454720l859,2398078r-859,l,xe" fillcolor="#ed7d31 [3205]" stroked="f" strokeweight="1pt">
                <v:stroke joinstyle="miter"/>
                <v:path arrowok="t" o:connecttype="custom" o:connectlocs="0,0;3200399,0;3200399,2055583;3200400,2055583;3200400,2801862;3200398,2801862;3200398,4257355;1600946,4910328;859,4257095;859,2801862;859,2398923;0,2398923" o:connectangles="0,0,0,0,0,0,0,0,0,0,0,0"/>
              </v:shape>
              <v:shape id="Freeform: Shape 28" o:spid="_x0000_s1030" style="position:absolute;left:31885;top:24682;width:32004;height:32004;rotation: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" path="m3120391,1599883l2467292,3199765,,3199765r,-635l1854517,3199130,2507616,1599248,1854777,r612516,l3120391,1599883xe" fillcolor="#ed7d31 [3205]" stroked="f" strokeweight="1pt">
                <v:fill opacity="46003f"/>
                <v:stroke joinstyle="miter"/>
                <v:path arrowok="t" o:connecttype="custom" o:connectlocs="3200400,1600201;2530555,3200400;0,3200400;0,3199765;1902068,3199765;2571913,1599565;1902335,0;2530556,0;3200400,1600201" o:connectangles="0,0,0,0,0,0,0,0,0"/>
              </v:shape>
              <v:shape id="Freeform: Shape 25" o:spid="_x0000_s1031" style="position:absolute;left:63899;top:44849;width:31991;height:28537;visibility:visible;mso-wrap-style:square;v-text-anchor:middle" coordsize="3199132,2854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" path="m1599250,l3199132,653099r,1454932l3199132,2108031r,746125l,2854156,,2108031r2,l2,652839,1599250,xe" fillcolor="#ed7d31 [3205]" stroked="f" strokeweight="1pt">
                <v:stroke joinstyle="miter"/>
                <v:path arrowok="t" o:connecttype="custom" o:connectlocs="1599249,0;3199130,652992;3199130,2107687;3199130,2107687;3199130,2853690;0,2853690;0,2107687;2,2107687;2,652732" o:connectangles="0,0,0,0,0,0,0,0,0"/>
              </v:shape>
              <v:shape id="Freeform: Shape 18" o:spid="_x0000_s1032" style="position:absolute;left:64307;top:37075;width:31364;height:31913;rotation:-90;visibility:visible;mso-wrap-style:square;v-text-anchor:middle" coordsize="3120391,319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" path="m3120391,1599883l2467292,3199765,,3199765r,-635l1854517,3199130,2507616,1599248,1854777,r612516,l3120391,1599883xe" fillcolor="#ed7d31 [3205]" stroked="f" strokeweight="1pt">
                <v:fill opacity="46003f"/>
                <v:stroke joinstyle="miter"/>
                <v:path arrowok="t" o:connecttype="custom" o:connectlocs="3136392,1595628;2479944,3191256;0,3191256;0,3190623;1864027,3190623;2520475,1594995;1864288,0;2479945,0;3136392,1595628" o:connectangles="0,0,0,0,0,0,0,0,0"/>
              </v:shape>
              <v:rect id="Rectangle 40" o:spid="_x0000_s1033" style="position:absolute;top:50074;width:32004;height:2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" fillcolor="#44546a [3215]" stroked="f" strokeweight="1pt"/>
              <v:rect id="Rectangle 40" o:spid="_x0000_s1034" alt="Geometric Building" style="position:absolute;top:50074;width:31873;height:227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" stroked="f" strokeweight="1pt">
                <v:fill r:id="rId4" o:title="Geometric Building" opacity=".5" recolor="t" rotate="t" type="frame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11.25pt;height:11.25pt" o:bullet="t">
        <v:imagedata r:id="rId1" o:title="msoC036"/>
      </v:shape>
    </w:pict>
  </w:numPicBullet>
  <w:abstractNum w:abstractNumId="0" w15:restartNumberingAfterBreak="0">
    <w:nsid w:val="FFFFFF7F"/>
    <w:multiLevelType w:val="singleLevel"/>
    <w:tmpl w:val="CF628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4224A9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3330E49"/>
    <w:multiLevelType w:val="multilevel"/>
    <w:tmpl w:val="52A4F67A"/>
    <w:numStyleLink w:val="Style1"/>
  </w:abstractNum>
  <w:abstractNum w:abstractNumId="5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2A52B2"/>
    <w:multiLevelType w:val="hybridMultilevel"/>
    <w:tmpl w:val="5A168332"/>
    <w:lvl w:ilvl="0" w:tplc="0C0A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22D6D92"/>
    <w:multiLevelType w:val="multilevel"/>
    <w:tmpl w:val="52A4F67A"/>
    <w:styleLink w:val="Style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946531"/>
    <w:multiLevelType w:val="hybridMultilevel"/>
    <w:tmpl w:val="BAF03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C13362"/>
    <w:multiLevelType w:val="multilevel"/>
    <w:tmpl w:val="9930420C"/>
    <w:lvl w:ilvl="0">
      <w:start w:val="1"/>
      <w:numFmt w:val="decimal"/>
      <w:pStyle w:val="Listaconnmeros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618C7892"/>
    <w:multiLevelType w:val="hybridMultilevel"/>
    <w:tmpl w:val="D8FE0FF8"/>
    <w:lvl w:ilvl="0" w:tplc="C0CA8250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55397B"/>
    <w:multiLevelType w:val="hybridMultilevel"/>
    <w:tmpl w:val="8D849FB4"/>
    <w:lvl w:ilvl="0" w:tplc="4BC09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2"/>
  </w:num>
  <w:num w:numId="4">
    <w:abstractNumId w:val="13"/>
  </w:num>
  <w:num w:numId="5">
    <w:abstractNumId w:val="5"/>
  </w:num>
  <w:num w:numId="6">
    <w:abstractNumId w:val="7"/>
  </w:num>
  <w:num w:numId="7">
    <w:abstractNumId w:val="4"/>
  </w:num>
  <w:num w:numId="8">
    <w:abstractNumId w:val="11"/>
  </w:num>
  <w:num w:numId="9">
    <w:abstractNumId w:val="8"/>
  </w:num>
  <w:num w:numId="10">
    <w:abstractNumId w:val="9"/>
  </w:num>
  <w:num w:numId="11">
    <w:abstractNumId w:val="1"/>
  </w:num>
  <w:num w:numId="12">
    <w:abstractNumId w:val="0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34B"/>
    <w:rsid w:val="00004C89"/>
    <w:rsid w:val="00007244"/>
    <w:rsid w:val="00014D5B"/>
    <w:rsid w:val="00023293"/>
    <w:rsid w:val="000412DF"/>
    <w:rsid w:val="000470C3"/>
    <w:rsid w:val="0005081D"/>
    <w:rsid w:val="00061977"/>
    <w:rsid w:val="00070DA7"/>
    <w:rsid w:val="00083258"/>
    <w:rsid w:val="0008589E"/>
    <w:rsid w:val="0008782A"/>
    <w:rsid w:val="0009483E"/>
    <w:rsid w:val="000A065A"/>
    <w:rsid w:val="000A66FC"/>
    <w:rsid w:val="000D72FC"/>
    <w:rsid w:val="00112F7C"/>
    <w:rsid w:val="00120DEC"/>
    <w:rsid w:val="00126C13"/>
    <w:rsid w:val="00131CD0"/>
    <w:rsid w:val="0014700A"/>
    <w:rsid w:val="0019039E"/>
    <w:rsid w:val="001A3033"/>
    <w:rsid w:val="001B4EA3"/>
    <w:rsid w:val="001B6C0D"/>
    <w:rsid w:val="001C21B1"/>
    <w:rsid w:val="001D6CC4"/>
    <w:rsid w:val="002015E1"/>
    <w:rsid w:val="00242A78"/>
    <w:rsid w:val="002604CF"/>
    <w:rsid w:val="00260C67"/>
    <w:rsid w:val="002802CE"/>
    <w:rsid w:val="002904EE"/>
    <w:rsid w:val="002A6DDB"/>
    <w:rsid w:val="002B343F"/>
    <w:rsid w:val="002B734B"/>
    <w:rsid w:val="002C2634"/>
    <w:rsid w:val="002F1024"/>
    <w:rsid w:val="003007A7"/>
    <w:rsid w:val="003222DC"/>
    <w:rsid w:val="003257E1"/>
    <w:rsid w:val="00325DEC"/>
    <w:rsid w:val="003361A1"/>
    <w:rsid w:val="0034441A"/>
    <w:rsid w:val="003579EA"/>
    <w:rsid w:val="003611B8"/>
    <w:rsid w:val="0037154D"/>
    <w:rsid w:val="003A504D"/>
    <w:rsid w:val="003A592D"/>
    <w:rsid w:val="003B3DDC"/>
    <w:rsid w:val="003D3938"/>
    <w:rsid w:val="003F18A9"/>
    <w:rsid w:val="003F4FD8"/>
    <w:rsid w:val="004045E5"/>
    <w:rsid w:val="00421496"/>
    <w:rsid w:val="004251AC"/>
    <w:rsid w:val="00432369"/>
    <w:rsid w:val="0044367C"/>
    <w:rsid w:val="00453803"/>
    <w:rsid w:val="004732A8"/>
    <w:rsid w:val="00477697"/>
    <w:rsid w:val="004F4CC6"/>
    <w:rsid w:val="00500564"/>
    <w:rsid w:val="00514EF5"/>
    <w:rsid w:val="005652B9"/>
    <w:rsid w:val="005B007C"/>
    <w:rsid w:val="005E5B15"/>
    <w:rsid w:val="0062123A"/>
    <w:rsid w:val="00656440"/>
    <w:rsid w:val="006676A1"/>
    <w:rsid w:val="00673093"/>
    <w:rsid w:val="006B2C09"/>
    <w:rsid w:val="006E2D42"/>
    <w:rsid w:val="006E3D45"/>
    <w:rsid w:val="006E47ED"/>
    <w:rsid w:val="006F4F92"/>
    <w:rsid w:val="00733159"/>
    <w:rsid w:val="0074206B"/>
    <w:rsid w:val="00747893"/>
    <w:rsid w:val="00780BF8"/>
    <w:rsid w:val="007813DC"/>
    <w:rsid w:val="00796B1F"/>
    <w:rsid w:val="007F525E"/>
    <w:rsid w:val="00806D18"/>
    <w:rsid w:val="008201F2"/>
    <w:rsid w:val="0083044C"/>
    <w:rsid w:val="008426AB"/>
    <w:rsid w:val="0085182D"/>
    <w:rsid w:val="00863AA7"/>
    <w:rsid w:val="008709F5"/>
    <w:rsid w:val="00877A91"/>
    <w:rsid w:val="00897447"/>
    <w:rsid w:val="008B721A"/>
    <w:rsid w:val="008D262C"/>
    <w:rsid w:val="008E3921"/>
    <w:rsid w:val="00911148"/>
    <w:rsid w:val="009173E3"/>
    <w:rsid w:val="00925552"/>
    <w:rsid w:val="0094511B"/>
    <w:rsid w:val="009469B5"/>
    <w:rsid w:val="00947471"/>
    <w:rsid w:val="0096116C"/>
    <w:rsid w:val="009808E4"/>
    <w:rsid w:val="00991A53"/>
    <w:rsid w:val="00A60160"/>
    <w:rsid w:val="00A71DA8"/>
    <w:rsid w:val="00A97D40"/>
    <w:rsid w:val="00AB4A69"/>
    <w:rsid w:val="00AF3A6B"/>
    <w:rsid w:val="00AF5FB0"/>
    <w:rsid w:val="00B06E48"/>
    <w:rsid w:val="00B10630"/>
    <w:rsid w:val="00B3647A"/>
    <w:rsid w:val="00B537D3"/>
    <w:rsid w:val="00B74BA4"/>
    <w:rsid w:val="00B8476B"/>
    <w:rsid w:val="00BB7D10"/>
    <w:rsid w:val="00BD3BEE"/>
    <w:rsid w:val="00BE15BA"/>
    <w:rsid w:val="00BE3584"/>
    <w:rsid w:val="00BE6E05"/>
    <w:rsid w:val="00BF3658"/>
    <w:rsid w:val="00C03322"/>
    <w:rsid w:val="00C04F2A"/>
    <w:rsid w:val="00C453B9"/>
    <w:rsid w:val="00C54D95"/>
    <w:rsid w:val="00C84582"/>
    <w:rsid w:val="00CA2021"/>
    <w:rsid w:val="00CB0D1D"/>
    <w:rsid w:val="00CB3929"/>
    <w:rsid w:val="00CC24B6"/>
    <w:rsid w:val="00CC6558"/>
    <w:rsid w:val="00CD5D33"/>
    <w:rsid w:val="00CE11A8"/>
    <w:rsid w:val="00D0268F"/>
    <w:rsid w:val="00D056B2"/>
    <w:rsid w:val="00D0664A"/>
    <w:rsid w:val="00D0748E"/>
    <w:rsid w:val="00D30F1D"/>
    <w:rsid w:val="00D71A8B"/>
    <w:rsid w:val="00DA0DE0"/>
    <w:rsid w:val="00E0645C"/>
    <w:rsid w:val="00E35FBB"/>
    <w:rsid w:val="00E41759"/>
    <w:rsid w:val="00E546ED"/>
    <w:rsid w:val="00E55D74"/>
    <w:rsid w:val="00E73EA4"/>
    <w:rsid w:val="00E76EAD"/>
    <w:rsid w:val="00E81234"/>
    <w:rsid w:val="00EA120D"/>
    <w:rsid w:val="00EA49C3"/>
    <w:rsid w:val="00EE0D42"/>
    <w:rsid w:val="00EF541D"/>
    <w:rsid w:val="00F06936"/>
    <w:rsid w:val="00F14789"/>
    <w:rsid w:val="00F15B16"/>
    <w:rsid w:val="00F27C98"/>
    <w:rsid w:val="00F30107"/>
    <w:rsid w:val="00F337FE"/>
    <w:rsid w:val="00F45FC6"/>
    <w:rsid w:val="00F5441F"/>
    <w:rsid w:val="00F61360"/>
    <w:rsid w:val="00F716FF"/>
    <w:rsid w:val="00FB00B4"/>
    <w:rsid w:val="00FC538A"/>
    <w:rsid w:val="00FC7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5581B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08589E"/>
    <w:rPr>
      <w:sz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08589E"/>
    <w:pPr>
      <w:keepNext/>
      <w:keepLines/>
      <w:pBdr>
        <w:bottom w:val="single" w:sz="4" w:space="2" w:color="ED7D31" w:themeColor="accent2"/>
      </w:pBdr>
      <w:spacing w:before="240" w:after="240" w:line="240" w:lineRule="auto"/>
      <w:outlineLvl w:val="0"/>
    </w:pPr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BE358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BE358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BE358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qFormat/>
    <w:rsid w:val="00BE358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BE358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BE358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BE358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BE358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ar">
    <w:name w:val="Título 4 Car"/>
    <w:basedOn w:val="Fuentedeprrafopredeter"/>
    <w:link w:val="Ttulo4"/>
    <w:uiPriority w:val="9"/>
    <w:semiHidden/>
    <w:rsid w:val="0008589E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semiHidden/>
    <w:qFormat/>
    <w:rsid w:val="00BE358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08589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Prrafodelista">
    <w:name w:val="List Paragraph"/>
    <w:basedOn w:val="Normal"/>
    <w:uiPriority w:val="34"/>
    <w:semiHidden/>
    <w:rsid w:val="00877A91"/>
    <w:pPr>
      <w:ind w:left="720"/>
      <w:contextualSpacing/>
    </w:pPr>
  </w:style>
  <w:style w:type="numbering" w:customStyle="1" w:styleId="Style1">
    <w:name w:val="Style1"/>
    <w:uiPriority w:val="99"/>
    <w:rsid w:val="006676A1"/>
    <w:pPr>
      <w:numPr>
        <w:numId w:val="6"/>
      </w:numPr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08589E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customStyle="1" w:styleId="Address3">
    <w:name w:val="Address 3"/>
    <w:basedOn w:val="Subttulo"/>
    <w:link w:val="Address3Char"/>
    <w:semiHidden/>
    <w:rsid w:val="00CD5D33"/>
    <w:pPr>
      <w:spacing w:after="0"/>
      <w:jc w:val="center"/>
    </w:pPr>
    <w:rPr>
      <w:rFonts w:ascii="Century Gothic" w:hAnsi="Century Gothic"/>
      <w:color w:val="ED7D31" w:themeColor="accent2"/>
    </w:rPr>
  </w:style>
  <w:style w:type="character" w:customStyle="1" w:styleId="Address3Char">
    <w:name w:val="Address 3 Char"/>
    <w:basedOn w:val="SubttuloCar"/>
    <w:link w:val="Address3"/>
    <w:semiHidden/>
    <w:rsid w:val="00260C67"/>
    <w:rPr>
      <w:rFonts w:ascii="Century Gothic" w:hAnsi="Century Gothic"/>
      <w:caps/>
      <w:color w:val="ED7D31" w:themeColor="accent2"/>
      <w:spacing w:val="20"/>
      <w:sz w:val="28"/>
      <w:szCs w:val="28"/>
    </w:rPr>
  </w:style>
  <w:style w:type="paragraph" w:styleId="Subttulo">
    <w:name w:val="Subtitle"/>
    <w:basedOn w:val="Normal"/>
    <w:next w:val="Normal"/>
    <w:link w:val="SubttuloCar"/>
    <w:uiPriority w:val="11"/>
    <w:semiHidden/>
    <w:qFormat/>
    <w:rsid w:val="00BE3584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08589E"/>
    <w:rPr>
      <w:caps/>
      <w:color w:val="404040" w:themeColor="text1" w:themeTint="BF"/>
      <w:spacing w:val="2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B74BA4"/>
    <w:pPr>
      <w:spacing w:before="100" w:beforeAutospacing="1" w:after="100" w:afterAutospacing="1"/>
    </w:pPr>
    <w:rPr>
      <w:rFonts w:ascii="Times New Roman" w:hAnsi="Times New Roman"/>
      <w:sz w:val="24"/>
      <w:lang w:eastAsia="ja-JP"/>
    </w:rPr>
  </w:style>
  <w:style w:type="character" w:customStyle="1" w:styleId="Ttulo1Car">
    <w:name w:val="Título 1 Car"/>
    <w:basedOn w:val="Fuentedeprrafopredeter"/>
    <w:link w:val="Ttulo1"/>
    <w:uiPriority w:val="9"/>
    <w:rsid w:val="0008589E"/>
    <w:rPr>
      <w:rFonts w:asciiTheme="majorHAnsi" w:eastAsiaTheme="majorEastAsia" w:hAnsiTheme="majorHAnsi" w:cstheme="majorBidi"/>
      <w:caps/>
      <w:noProof/>
      <w:color w:val="262626" w:themeColor="text1" w:themeTint="D9"/>
      <w:sz w:val="40"/>
      <w:szCs w:val="4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8589E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8589E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8589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8589E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8589E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8589E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BE358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semiHidden/>
    <w:rsid w:val="00BE3584"/>
    <w:rPr>
      <w:b/>
      <w:bCs/>
    </w:rPr>
  </w:style>
  <w:style w:type="character" w:styleId="nfasis">
    <w:name w:val="Emphasis"/>
    <w:basedOn w:val="Fuentedeprrafopredeter"/>
    <w:uiPriority w:val="20"/>
    <w:semiHidden/>
    <w:rsid w:val="00BE3584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BE3584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3B3DDC"/>
    <w:pPr>
      <w:spacing w:after="0" w:line="240" w:lineRule="auto"/>
      <w:jc w:val="center"/>
    </w:pPr>
    <w:rPr>
      <w:rFonts w:asciiTheme="majorHAnsi" w:hAnsiTheme="majorHAnsi"/>
      <w:b/>
      <w:noProof/>
      <w:color w:val="FFFFFF" w:themeColor="background1"/>
      <w:sz w:val="44"/>
      <w:szCs w:val="40"/>
    </w:rPr>
  </w:style>
  <w:style w:type="character" w:customStyle="1" w:styleId="CitaCar">
    <w:name w:val="Cita Car"/>
    <w:basedOn w:val="Fuentedeprrafopredeter"/>
    <w:link w:val="Cita"/>
    <w:uiPriority w:val="29"/>
    <w:rsid w:val="003B3DDC"/>
    <w:rPr>
      <w:rFonts w:asciiTheme="majorHAnsi" w:hAnsiTheme="majorHAnsi"/>
      <w:b/>
      <w:noProof/>
      <w:color w:val="FFFFFF" w:themeColor="background1"/>
      <w:sz w:val="44"/>
      <w:szCs w:val="40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BE3584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260C67"/>
    <w:rPr>
      <w:rFonts w:asciiTheme="majorHAnsi" w:eastAsiaTheme="majorEastAsia" w:hAnsiTheme="majorHAnsi" w:cstheme="majorBidi"/>
      <w:sz w:val="24"/>
      <w:szCs w:val="24"/>
    </w:rPr>
  </w:style>
  <w:style w:type="character" w:styleId="nfasissutil">
    <w:name w:val="Subtle Emphasis"/>
    <w:basedOn w:val="Fuentedeprrafopredeter"/>
    <w:uiPriority w:val="19"/>
    <w:semiHidden/>
    <w:rsid w:val="00BE3584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semiHidden/>
    <w:rsid w:val="00BE3584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enciasutil">
    <w:name w:val="Subtle Reference"/>
    <w:basedOn w:val="Fuentedeprrafopredeter"/>
    <w:uiPriority w:val="31"/>
    <w:semiHidden/>
    <w:rsid w:val="00BE358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semiHidden/>
    <w:rsid w:val="00BE3584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semiHidden/>
    <w:rsid w:val="00BE3584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BE3584"/>
    <w:pPr>
      <w:outlineLvl w:val="9"/>
    </w:pPr>
  </w:style>
  <w:style w:type="paragraph" w:styleId="Encabezado">
    <w:name w:val="header"/>
    <w:basedOn w:val="Normal"/>
    <w:link w:val="EncabezadoC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styleId="Hashtag">
    <w:name w:val="Hashtag"/>
    <w:basedOn w:val="Fuentedeprrafopredeter"/>
    <w:uiPriority w:val="99"/>
    <w:semiHidden/>
    <w:rsid w:val="00260C67"/>
    <w:rPr>
      <w:color w:val="2B579A"/>
      <w:shd w:val="clear" w:color="auto" w:fill="E6E6E6"/>
    </w:rPr>
  </w:style>
  <w:style w:type="character" w:styleId="Mencinsinresolver">
    <w:name w:val="Unresolved Mention"/>
    <w:basedOn w:val="Fuentedeprrafopredeter"/>
    <w:uiPriority w:val="99"/>
    <w:semiHidden/>
    <w:rsid w:val="00260C67"/>
    <w:rPr>
      <w:color w:val="808080"/>
      <w:shd w:val="clear" w:color="auto" w:fill="E6E6E6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08589E"/>
    <w:rPr>
      <w:sz w:val="22"/>
    </w:rPr>
  </w:style>
  <w:style w:type="paragraph" w:styleId="Piedepgina">
    <w:name w:val="footer"/>
    <w:basedOn w:val="Normal"/>
    <w:link w:val="PiedepginaC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08589E"/>
    <w:rPr>
      <w:sz w:val="22"/>
    </w:rPr>
  </w:style>
  <w:style w:type="paragraph" w:customStyle="1" w:styleId="Heading1Alt">
    <w:name w:val="Heading 1 Alt"/>
    <w:basedOn w:val="Normal"/>
    <w:next w:val="Normal"/>
    <w:qFormat/>
    <w:rsid w:val="0008589E"/>
    <w:pPr>
      <w:pBdr>
        <w:bottom w:val="single" w:sz="4" w:space="2" w:color="FFFFFF" w:themeColor="background1"/>
      </w:pBdr>
      <w:spacing w:before="240" w:after="240" w:line="240" w:lineRule="auto"/>
    </w:pPr>
    <w:rPr>
      <w:rFonts w:asciiTheme="majorHAnsi" w:hAnsiTheme="majorHAnsi"/>
      <w:b/>
      <w:caps/>
      <w:color w:val="FFFFFF" w:themeColor="background1"/>
      <w:sz w:val="40"/>
    </w:rPr>
  </w:style>
  <w:style w:type="paragraph" w:styleId="Listaconnmeros">
    <w:name w:val="List Number"/>
    <w:basedOn w:val="Normal"/>
    <w:uiPriority w:val="99"/>
    <w:rsid w:val="0008589E"/>
    <w:pPr>
      <w:numPr>
        <w:numId w:val="10"/>
      </w:numPr>
      <w:spacing w:before="120" w:after="120" w:line="240" w:lineRule="auto"/>
    </w:pPr>
    <w:rPr>
      <w:noProof/>
      <w:color w:val="FFFFFF" w:themeColor="background1"/>
    </w:rPr>
  </w:style>
  <w:style w:type="paragraph" w:customStyle="1" w:styleId="NormalonDarkBackground">
    <w:name w:val="Normal on Dark Background"/>
    <w:basedOn w:val="Normal"/>
    <w:qFormat/>
    <w:rsid w:val="0008589E"/>
    <w:rPr>
      <w:rFonts w:cs="Arial"/>
      <w:noProof/>
      <w:color w:val="FFFFFF" w:themeColor="background1"/>
      <w:szCs w:val="22"/>
    </w:rPr>
  </w:style>
  <w:style w:type="character" w:styleId="Textodelmarcadordeposicin">
    <w:name w:val="Placeholder Text"/>
    <w:basedOn w:val="Fuentedeprrafopredeter"/>
    <w:uiPriority w:val="99"/>
    <w:semiHidden/>
    <w:rsid w:val="00D71A8B"/>
    <w:rPr>
      <w:color w:val="808080"/>
    </w:rPr>
  </w:style>
  <w:style w:type="paragraph" w:customStyle="1" w:styleId="ContactInfo">
    <w:name w:val="Contact Info"/>
    <w:basedOn w:val="Normal"/>
    <w:qFormat/>
    <w:rsid w:val="00F5441F"/>
    <w:pPr>
      <w:spacing w:after="0" w:line="240" w:lineRule="auto"/>
    </w:pPr>
    <w:rPr>
      <w:rFonts w:asciiTheme="majorHAnsi" w:hAnsiTheme="majorHAnsi"/>
      <w:b/>
      <w:caps/>
      <w:color w:val="44546A" w:themeColor="text2"/>
      <w:sz w:val="24"/>
      <w:szCs w:val="24"/>
    </w:rPr>
  </w:style>
  <w:style w:type="paragraph" w:customStyle="1" w:styleId="Heading1SpaceAbove">
    <w:name w:val="Heading 1 Space Above"/>
    <w:basedOn w:val="Ttulo1"/>
    <w:qFormat/>
    <w:rsid w:val="00B8476B"/>
    <w:pPr>
      <w:spacing w:before="2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43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5" Type="http://schemas.openxmlformats.org/officeDocument/2006/relationships/numbering" Target="numbering.xml"/><Relationship Id="rId15" Type="http://schemas.openxmlformats.org/officeDocument/2006/relationships/image" Target="media/image6.jpe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jpg"/><Relationship Id="rId2" Type="http://schemas.openxmlformats.org/officeDocument/2006/relationships/image" Target="media/image8.jpg"/><Relationship Id="rId1" Type="http://schemas.openxmlformats.org/officeDocument/2006/relationships/image" Target="media/image7.jpg"/><Relationship Id="rId6" Type="http://schemas.openxmlformats.org/officeDocument/2006/relationships/image" Target="media/image12.jpeg"/><Relationship Id="rId5" Type="http://schemas.openxmlformats.org/officeDocument/2006/relationships/image" Target="media/image11.jpeg"/><Relationship Id="rId4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jpg"/><Relationship Id="rId1" Type="http://schemas.openxmlformats.org/officeDocument/2006/relationships/image" Target="media/image13.jpg"/><Relationship Id="rId4" Type="http://schemas.openxmlformats.org/officeDocument/2006/relationships/image" Target="media/image1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lian\Downloads\tf16412211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52C8FDD-3273-49CD-877B-C2E4B3FF45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F0E948-AE20-48A2-A376-73B07D642BA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729961-4739-4933-81D5-4EE6AE267E7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D6E1E8A-33A8-4804-AF88-5F18417EA37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tf16412211_win32.dotx</Template>
  <TotalTime>0</TotalTime>
  <Pages>1</Pages>
  <Words>79</Words>
  <Characters>439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2020-10-02T12:25:00Z</dcterms:created>
  <dcterms:modified xsi:type="dcterms:W3CDTF">2020-10-02T15:08:00Z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