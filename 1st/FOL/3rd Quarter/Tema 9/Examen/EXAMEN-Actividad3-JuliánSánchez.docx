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74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064"/>
        <w:gridCol w:w="6680"/>
      </w:tblGrid>
      <w:tr w:rsidR="00C420C8" w:rsidRPr="005152F2" w14:paraId="409D9D14" w14:textId="77777777" w:rsidTr="00BD5498">
        <w:tc>
          <w:tcPr>
            <w:tcW w:w="3064" w:type="dxa"/>
          </w:tcPr>
          <w:p w14:paraId="7D4DB91F" w14:textId="77777777" w:rsidR="00C420C8" w:rsidRPr="005152F2" w:rsidRDefault="00683C00" w:rsidP="003856C9">
            <w:pPr>
              <w:pStyle w:val="Ttulo1"/>
            </w:pPr>
            <w:r>
              <w:t>RAFAEL NADAL</w:t>
            </w:r>
          </w:p>
          <w:p w14:paraId="29C3E3FB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036791DE" wp14:editId="3753A187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886CBF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PR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5XAA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dtMT9PRQAAFtyAAAOAAAAAAAAAAAAAAAAAC4CAABk&#10;cnMvZTJvRG9jLnhtbFBLAQItABQABgAIAAAAIQBoRxvQ2AAAAAMBAAAPAAAAAAAAAAAAAAAAAJcW&#10;AABkcnMvZG93bnJldi54bWxQSwUGAAAAAAQABADzAAAAnB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B0DE8A0" w14:textId="3059B981" w:rsidR="00C420C8" w:rsidRPr="00C420C8" w:rsidRDefault="006A7E38" w:rsidP="00441EB9">
            <w:pPr>
              <w:pStyle w:val="Ttulo3"/>
            </w:pPr>
            <w:r>
              <w:t>RafaNadal@gmail.com</w:t>
            </w:r>
          </w:p>
          <w:p w14:paraId="3FA2372A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E689482" wp14:editId="2D15F840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49061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S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6fMouVElAADd3gAADgAAAAAAAAAAAAAAAAAuAgAAZHJzL2Uyb0RvYy54bWxQSwEC&#10;LQAUAAYACAAAACEAaEcb0NgAAAADAQAADwAAAAAAAAAAAAAAAACrJwAAZHJzL2Rvd25yZXYueG1s&#10;UEsFBgAAAAAEAAQA8wAAALAoAAAAAA==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D2B1575" w14:textId="6DD004FD" w:rsidR="00C420C8" w:rsidRPr="00C420C8" w:rsidRDefault="00683C00" w:rsidP="00441EB9">
            <w:pPr>
              <w:pStyle w:val="Ttulo3"/>
            </w:pPr>
            <w:r>
              <w:t>6</w:t>
            </w:r>
            <w:r w:rsidR="00EB7463">
              <w:t>90</w:t>
            </w:r>
            <w:r>
              <w:t>.</w:t>
            </w:r>
            <w:r w:rsidR="00EB7463">
              <w:t>420</w:t>
            </w:r>
            <w:r>
              <w:t>.</w:t>
            </w:r>
            <w:r w:rsidR="00EB7463">
              <w:t>911</w:t>
            </w:r>
          </w:p>
          <w:p w14:paraId="08E3031F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3EE16B7E" wp14:editId="68E59C1C">
                      <wp:extent cx="329184" cy="329184"/>
                      <wp:effectExtent l="0" t="0" r="13970" b="13970"/>
                      <wp:docPr id="77" name="Grupo 31" title="Icono de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b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b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6815E" id="Grupo 31" o:spid="_x0000_s1026" alt="Título: 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B16F+zyGAAAcYwAAA4AAAAAAAAAAAAA&#10;AAAALgIAAGRycy9lMm9Eb2MueG1sUEsBAi0AFAAGAAgAAAAhAGhHG9DYAAAAAwEAAA8AAAAAAAAA&#10;AAAAAAAATBsAAGRycy9kb3ducmV2LnhtbFBLBQYAAAAABAAEAPMAAABRHAAAAAA=&#10;">
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7FB7908" w14:textId="1996AB00" w:rsidR="00C420C8" w:rsidRDefault="006A7E38" w:rsidP="00441EB9">
            <w:pPr>
              <w:pStyle w:val="Ttulo3"/>
            </w:pPr>
            <w:r>
              <w:t>Twitter – @Rafaelnadal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064"/>
            </w:tblGrid>
            <w:tr w:rsidR="00C420C8" w:rsidRPr="005152F2" w14:paraId="34DC1BB6" w14:textId="77777777" w:rsidTr="006A7E38">
              <w:trPr>
                <w:trHeight w:val="274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55EE74B" w14:textId="59593A1E" w:rsidR="00C420C8" w:rsidRPr="00441EB9" w:rsidRDefault="006A7E38" w:rsidP="006A7E38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Facebook - nadal</w:t>
                  </w:r>
                </w:p>
              </w:tc>
            </w:tr>
            <w:tr w:rsidR="00C420C8" w:rsidRPr="005152F2" w14:paraId="056B74BB" w14:textId="77777777" w:rsidTr="00E670E2">
              <w:trPr>
                <w:trHeight w:val="2512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B1FEB6E" w14:textId="77777777" w:rsidR="00C420C8" w:rsidRDefault="001979A0" w:rsidP="00683C00">
                  <w:pPr>
                    <w:pStyle w:val="Ttulo3"/>
                    <w:ind w:left="481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160749F68E9499F98011007677FFF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1297E4C2" w14:textId="77777777" w:rsidR="00C420C8" w:rsidRDefault="00C420C8" w:rsidP="00683C00">
                  <w:pPr>
                    <w:pStyle w:val="Lneadegrfico"/>
                    <w:ind w:left="481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BA2C81F" wp14:editId="3EE420F5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D10C891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82F9B73" w14:textId="69E9174F" w:rsidR="00C420C8" w:rsidRDefault="00E670E2" w:rsidP="00683C00">
                  <w:pPr>
                    <w:ind w:left="481"/>
                    <w:jc w:val="both"/>
                  </w:pPr>
                  <w:r>
                    <w:t xml:space="preserve">Mi objetivo es encontrar una empresa donde poder crecer como profesional y también como persona. Con objetivos ambiciosos, pero siempre con un trabajo eficaz y respetuoso. </w:t>
                  </w:r>
                </w:p>
              </w:tc>
            </w:tr>
            <w:tr w:rsidR="00C420C8" w:rsidRPr="005152F2" w14:paraId="0651E607" w14:textId="77777777" w:rsidTr="00E670E2">
              <w:trPr>
                <w:trHeight w:val="1960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669D745" w14:textId="77777777" w:rsidR="00C420C8" w:rsidRDefault="001979A0" w:rsidP="0065436F">
                  <w:pPr>
                    <w:pStyle w:val="Ttulo3"/>
                    <w:ind w:left="48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845CD1CCA4A44D9E815CCE5A1C49AB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2574216C" w14:textId="77777777" w:rsidR="00C420C8" w:rsidRPr="005A7E57" w:rsidRDefault="00C420C8" w:rsidP="0065436F">
                  <w:pPr>
                    <w:pStyle w:val="Lneadegrfico"/>
                    <w:ind w:left="481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0D12CB9" wp14:editId="03AD8742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B3AE9A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7621FD1" w14:textId="4AD930F2" w:rsidR="006A7E38" w:rsidRDefault="006A7E38" w:rsidP="006A7E38">
                  <w:pPr>
                    <w:ind w:left="481"/>
                    <w:jc w:val="both"/>
                  </w:pPr>
                  <w:r>
                    <w:t>Me gusta hacer deporte y lo práctico siempre que puedo.</w:t>
                  </w:r>
                </w:p>
                <w:p w14:paraId="7332FE47" w14:textId="13A43875" w:rsidR="00C420C8" w:rsidRPr="005152F2" w:rsidRDefault="006A7E38" w:rsidP="006A7E38">
                  <w:pPr>
                    <w:ind w:left="481"/>
                    <w:jc w:val="both"/>
                  </w:pPr>
                  <w:r>
                    <w:t>Me fascina conocer nuevas culturas y descubrir nuevos lugares.</w:t>
                  </w:r>
                </w:p>
              </w:tc>
            </w:tr>
          </w:tbl>
          <w:p w14:paraId="0EF25451" w14:textId="77777777" w:rsidR="00C420C8" w:rsidRPr="005152F2" w:rsidRDefault="00C420C8" w:rsidP="003856C9"/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7C3C0369" w14:textId="77777777" w:rsidTr="00EB7463">
              <w:trPr>
                <w:trHeight w:val="454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1995CA1" w14:textId="6880A721" w:rsidR="00C420C8" w:rsidRPr="005152F2" w:rsidRDefault="006A7E38" w:rsidP="006A7E38">
                  <w:pPr>
                    <w:pStyle w:val="Ttulo2"/>
                  </w:pPr>
                  <w:r>
                    <w:rPr>
                      <w:noProof/>
                    </w:rPr>
                    <w:drawing>
                      <wp:inline distT="0" distB="0" distL="0" distR="0" wp14:anchorId="67BDE5E1" wp14:editId="4622AAD9">
                        <wp:extent cx="2743200" cy="1687806"/>
                        <wp:effectExtent l="0" t="0" r="0" b="8255"/>
                        <wp:docPr id="5" name="Imagen 5" descr="Rafa Nadal blinda su boda por tierra, mar y aire | Gente y Famosos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afa Nadal blinda su boda por tierra, mar y aire | Gente y Famosos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3281" cy="17063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833E9D" w14:textId="3E409B0D" w:rsidR="00C420C8" w:rsidRPr="0043426C" w:rsidRDefault="00EB7463" w:rsidP="006A7E38">
                  <w:pPr>
                    <w:pStyle w:val="Ttulo4"/>
                    <w:jc w:val="both"/>
                  </w:pPr>
                  <w:r>
                    <w:t>Competencias destacadas</w:t>
                  </w:r>
                </w:p>
                <w:p w14:paraId="5D4646B4" w14:textId="1B42C0FC" w:rsidR="00C420C8" w:rsidRDefault="003E4602" w:rsidP="003E4602">
                  <w:pPr>
                    <w:pStyle w:val="Prrafodelista"/>
                    <w:numPr>
                      <w:ilvl w:val="0"/>
                      <w:numId w:val="12"/>
                    </w:numPr>
                    <w:ind w:left="466" w:hanging="283"/>
                    <w:jc w:val="both"/>
                  </w:pPr>
                  <w:r>
                    <w:t>Administrar dispositivos HW</w:t>
                  </w:r>
                </w:p>
                <w:p w14:paraId="50F70B70" w14:textId="692A32FD" w:rsidR="003E4602" w:rsidRDefault="003E4602" w:rsidP="003E4602">
                  <w:pPr>
                    <w:pStyle w:val="Prrafodelista"/>
                    <w:numPr>
                      <w:ilvl w:val="0"/>
                      <w:numId w:val="12"/>
                    </w:numPr>
                    <w:ind w:left="466" w:hanging="283"/>
                    <w:jc w:val="both"/>
                  </w:pPr>
                  <w:r>
                    <w:t>Instalar configurar y administrar SW del sistema</w:t>
                  </w:r>
                </w:p>
                <w:p w14:paraId="49CD9BE9" w14:textId="77777777" w:rsidR="003E4602" w:rsidRDefault="003E4602" w:rsidP="003E4602">
                  <w:pPr>
                    <w:pStyle w:val="Prrafodelista"/>
                    <w:numPr>
                      <w:ilvl w:val="0"/>
                      <w:numId w:val="12"/>
                    </w:numPr>
                    <w:ind w:left="466" w:hanging="283"/>
                    <w:jc w:val="both"/>
                  </w:pPr>
                  <w:r>
                    <w:t>Configurar y administrar un entorno Web</w:t>
                  </w:r>
                </w:p>
                <w:p w14:paraId="0A5E6D88" w14:textId="77777777" w:rsidR="003E4602" w:rsidRDefault="003E4602" w:rsidP="003E4602">
                  <w:pPr>
                    <w:pStyle w:val="Prrafodelista"/>
                    <w:numPr>
                      <w:ilvl w:val="0"/>
                      <w:numId w:val="12"/>
                    </w:numPr>
                    <w:ind w:left="466" w:hanging="283"/>
                    <w:jc w:val="both"/>
                  </w:pPr>
                  <w:r>
                    <w:t>Configurar y gestionar bases de datos</w:t>
                  </w:r>
                </w:p>
                <w:p w14:paraId="46711B95" w14:textId="2257F2EB" w:rsidR="003E4602" w:rsidRDefault="003E4602" w:rsidP="003E4602">
                  <w:pPr>
                    <w:pStyle w:val="Prrafodelista"/>
                    <w:numPr>
                      <w:ilvl w:val="0"/>
                      <w:numId w:val="12"/>
                    </w:numPr>
                    <w:ind w:left="466" w:hanging="283"/>
                    <w:jc w:val="both"/>
                  </w:pPr>
                  <w:r>
                    <w:t>Gestionar servicios de un sistema informático</w:t>
                  </w:r>
                </w:p>
              </w:tc>
            </w:tr>
            <w:tr w:rsidR="00C420C8" w14:paraId="52208A78" w14:textId="77777777" w:rsidTr="00EB7463">
              <w:trPr>
                <w:trHeight w:val="1189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02B399" w14:textId="77777777" w:rsidR="00BC7250" w:rsidRDefault="00EB7463" w:rsidP="00EB7463">
                  <w:pPr>
                    <w:pStyle w:val="Ttulo2"/>
                    <w:jc w:val="both"/>
                  </w:pPr>
                  <w:r>
                    <w:t>Carrera profesional</w:t>
                  </w:r>
                </w:p>
                <w:p w14:paraId="6E64B28F" w14:textId="5593388A" w:rsidR="00BC7250" w:rsidRDefault="00BC7250" w:rsidP="003E4602">
                  <w:pPr>
                    <w:jc w:val="both"/>
                  </w:pPr>
                  <w:r>
                    <w:t>Técnico Superior en Administración de Sistemas Informáticos en Red en el instituto Tobalcaide Mallorca.</w:t>
                  </w:r>
                </w:p>
                <w:p w14:paraId="28231588" w14:textId="77777777" w:rsidR="00BC7250" w:rsidRDefault="00BC7250" w:rsidP="003E4602">
                  <w:pPr>
                    <w:pStyle w:val="Prrafodelista"/>
                    <w:jc w:val="both"/>
                  </w:pPr>
                </w:p>
                <w:p w14:paraId="64FDC65D" w14:textId="458C6F17" w:rsidR="00BC7250" w:rsidRDefault="00BC7250" w:rsidP="003E4602">
                  <w:pPr>
                    <w:jc w:val="both"/>
                  </w:pPr>
                  <w:r>
                    <w:t>Trabaje para la multinacional IBM de programador</w:t>
                  </w:r>
                  <w:r w:rsidR="003E4602">
                    <w:t>, desarrollando Software en proyectos de empresa</w:t>
                  </w:r>
                  <w:r>
                    <w:t>.</w:t>
                  </w:r>
                </w:p>
                <w:p w14:paraId="5C1545B2" w14:textId="77777777" w:rsidR="00BC7250" w:rsidRDefault="00BC7250" w:rsidP="003E4602">
                  <w:pPr>
                    <w:jc w:val="both"/>
                  </w:pPr>
                </w:p>
                <w:p w14:paraId="56A34F28" w14:textId="371FAF42" w:rsidR="00BC7250" w:rsidRPr="00BC7250" w:rsidRDefault="00BC7250" w:rsidP="003E4602">
                  <w:pPr>
                    <w:tabs>
                      <w:tab w:val="left" w:pos="690"/>
                      <w:tab w:val="center" w:pos="2980"/>
                    </w:tabs>
                    <w:jc w:val="both"/>
                  </w:pPr>
                  <w:r>
                    <w:t>He trabajado en el sector de la hostelería, ayudando al negocio familiar desde distintos puestos de trabajo. He realizado tareas de comercial, administrativo y por último técnico de informática de una cadena de hoteles.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  <w:tr w:rsidR="00C420C8" w14:paraId="096B6A07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456D0EBC" w14:textId="77777777" w:rsidR="00C420C8" w:rsidRPr="005152F2" w:rsidRDefault="001979A0" w:rsidP="006A7E38">
                  <w:pPr>
                    <w:pStyle w:val="Ttulo2"/>
                    <w:jc w:val="both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03DAC73A248F4596ACF723BDF66DB3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 de voluntariado o dirección</w:t>
                      </w:r>
                    </w:sdtContent>
                  </w:sdt>
                </w:p>
                <w:p w14:paraId="03DB26C8" w14:textId="6CA8255C" w:rsidR="00C420C8" w:rsidRDefault="00683C00" w:rsidP="006A7E38">
                  <w:pPr>
                    <w:jc w:val="both"/>
                  </w:pPr>
                  <w:r>
                    <w:t xml:space="preserve">He </w:t>
                  </w:r>
                  <w:r w:rsidR="00B42C9B">
                    <w:t>realizado numerosos actos de voluntariado. Colaborando</w:t>
                  </w:r>
                  <w:r>
                    <w:t xml:space="preserve"> con </w:t>
                  </w:r>
                  <w:r w:rsidR="00B42C9B">
                    <w:t xml:space="preserve">O.N.G como </w:t>
                  </w:r>
                  <w:r>
                    <w:t>Cruz Roja</w:t>
                  </w:r>
                  <w:r w:rsidR="00BC7250">
                    <w:t xml:space="preserve"> </w:t>
                  </w:r>
                  <w:r w:rsidR="00B42C9B">
                    <w:t>con el fin de ayudar</w:t>
                  </w:r>
                  <w:r w:rsidR="00BC7250">
                    <w:t xml:space="preserve"> personas necesitadas</w:t>
                  </w:r>
                  <w:r>
                    <w:t>.</w:t>
                  </w:r>
                </w:p>
              </w:tc>
            </w:tr>
          </w:tbl>
          <w:p w14:paraId="78CF37D3" w14:textId="77777777" w:rsidR="00C420C8" w:rsidRPr="005152F2" w:rsidRDefault="00C420C8" w:rsidP="006A7E38">
            <w:pPr>
              <w:jc w:val="both"/>
            </w:pPr>
          </w:p>
        </w:tc>
      </w:tr>
    </w:tbl>
    <w:p w14:paraId="799FD2D1" w14:textId="77777777" w:rsidR="003F5FDB" w:rsidRDefault="003F5FDB" w:rsidP="00BD5498">
      <w:pPr>
        <w:pStyle w:val="Sinespaciado"/>
        <w:jc w:val="both"/>
      </w:pPr>
    </w:p>
    <w:sectPr w:rsidR="003F5FDB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41972" w14:textId="77777777" w:rsidR="001979A0" w:rsidRDefault="001979A0" w:rsidP="003856C9">
      <w:pPr>
        <w:spacing w:after="0" w:line="240" w:lineRule="auto"/>
      </w:pPr>
      <w:r>
        <w:separator/>
      </w:r>
    </w:p>
  </w:endnote>
  <w:endnote w:type="continuationSeparator" w:id="0">
    <w:p w14:paraId="24EF5026" w14:textId="77777777" w:rsidR="001979A0" w:rsidRDefault="001979A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2CB23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B031D91" wp14:editId="11920C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5C658B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x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yvAA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KZFJgv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83C00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3A8C0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59F30BE" wp14:editId="271DDC0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EFE699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x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F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Mf9XaV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F8131" w14:textId="77777777" w:rsidR="001979A0" w:rsidRDefault="001979A0" w:rsidP="003856C9">
      <w:pPr>
        <w:spacing w:after="0" w:line="240" w:lineRule="auto"/>
      </w:pPr>
      <w:r>
        <w:separator/>
      </w:r>
    </w:p>
  </w:footnote>
  <w:footnote w:type="continuationSeparator" w:id="0">
    <w:p w14:paraId="3489827E" w14:textId="77777777" w:rsidR="001979A0" w:rsidRDefault="001979A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85AD5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C98AB7B" wp14:editId="17F772F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35CF0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R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p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NJz4li9FgAA3awAAA4A&#10;AAAAAAAAAAAAAAAALgIAAGRycy9lMm9Eb2MueG1sUEsBAi0AFAAGAAgAAAAhAEzxCuXcAAAABQEA&#10;AA8AAAAAAAAAAAAAAAAAFxkAAGRycy9kb3ducmV2LnhtbFBLBQYAAAAABAAEAPMAAAAgGg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06BC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AF0E03E" wp14:editId="75D774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5D63D4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x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Ux8hOL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54686"/>
    <w:multiLevelType w:val="hybridMultilevel"/>
    <w:tmpl w:val="4588F1D6"/>
    <w:lvl w:ilvl="0" w:tplc="37E24C58">
      <w:start w:val="69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563A94"/>
    <w:multiLevelType w:val="hybridMultilevel"/>
    <w:tmpl w:val="77AC69C4"/>
    <w:lvl w:ilvl="0" w:tplc="31666C84">
      <w:start w:val="66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00"/>
    <w:rsid w:val="00052BE1"/>
    <w:rsid w:val="0007412A"/>
    <w:rsid w:val="0010199E"/>
    <w:rsid w:val="0010257B"/>
    <w:rsid w:val="001166C2"/>
    <w:rsid w:val="001503AC"/>
    <w:rsid w:val="001765FE"/>
    <w:rsid w:val="0019561F"/>
    <w:rsid w:val="001979A0"/>
    <w:rsid w:val="001B32D2"/>
    <w:rsid w:val="001C5BD0"/>
    <w:rsid w:val="00212BD3"/>
    <w:rsid w:val="00283B81"/>
    <w:rsid w:val="00293B83"/>
    <w:rsid w:val="002A3621"/>
    <w:rsid w:val="002A4C3B"/>
    <w:rsid w:val="002B3890"/>
    <w:rsid w:val="002B7747"/>
    <w:rsid w:val="002C77B9"/>
    <w:rsid w:val="002D4F99"/>
    <w:rsid w:val="002F485A"/>
    <w:rsid w:val="003053D9"/>
    <w:rsid w:val="003856C9"/>
    <w:rsid w:val="00396369"/>
    <w:rsid w:val="003E4602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5436F"/>
    <w:rsid w:val="00683C00"/>
    <w:rsid w:val="006A3CE7"/>
    <w:rsid w:val="006A7E38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71A66"/>
    <w:rsid w:val="00AF052A"/>
    <w:rsid w:val="00AF1258"/>
    <w:rsid w:val="00B01E52"/>
    <w:rsid w:val="00B42C9B"/>
    <w:rsid w:val="00B550FC"/>
    <w:rsid w:val="00B85871"/>
    <w:rsid w:val="00B93310"/>
    <w:rsid w:val="00B96528"/>
    <w:rsid w:val="00BB3B21"/>
    <w:rsid w:val="00BC1F18"/>
    <w:rsid w:val="00BC7250"/>
    <w:rsid w:val="00BD2E58"/>
    <w:rsid w:val="00BD549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21832"/>
    <w:rsid w:val="00E34D58"/>
    <w:rsid w:val="00E670E2"/>
    <w:rsid w:val="00E941EF"/>
    <w:rsid w:val="00EB1C1B"/>
    <w:rsid w:val="00EB7463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DB0A7"/>
  <w15:chartTrackingRefBased/>
  <w15:docId w15:val="{35685741-4975-42C4-9CB6-533FEF4C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alcaide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60749F68E9499F98011007677F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B99FB-3B79-4C41-9D4A-2940E2EF2FC2}"/>
      </w:docPartPr>
      <w:docPartBody>
        <w:p w:rsidR="009A364F" w:rsidRDefault="00772F68">
          <w:pPr>
            <w:pStyle w:val="5160749F68E9499F98011007677FFFB0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845CD1CCA4A44D9E815CCE5A1C49A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70270-C37A-4933-9876-7856DB7D77E8}"/>
      </w:docPartPr>
      <w:docPartBody>
        <w:p w:rsidR="009A364F" w:rsidRDefault="00772F68">
          <w:pPr>
            <w:pStyle w:val="845CD1CCA4A44D9E815CCE5A1C49AB0B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03DAC73A248F4596ACF723BDF66DB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FCAF-7C0C-4359-9616-A67A5032A9E4}"/>
      </w:docPartPr>
      <w:docPartBody>
        <w:p w:rsidR="009A364F" w:rsidRDefault="00772F68">
          <w:pPr>
            <w:pStyle w:val="03DAC73A248F4596ACF723BDF66DB314"/>
          </w:pPr>
          <w:r w:rsidRPr="005152F2">
            <w:rPr>
              <w:lang w:bidi="es-ES"/>
            </w:rPr>
            <w:t>Experiencia de voluntariado o dirección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68"/>
    <w:rsid w:val="00772F68"/>
    <w:rsid w:val="009A364F"/>
    <w:rsid w:val="00E2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4D082120A7444EA1F1A4BC023E5F00">
    <w:name w:val="614D082120A7444EA1F1A4BC023E5F00"/>
  </w:style>
  <w:style w:type="paragraph" w:customStyle="1" w:styleId="37F2AE2BE4584907B27612E5E389BD67">
    <w:name w:val="37F2AE2BE4584907B27612E5E389BD67"/>
  </w:style>
  <w:style w:type="paragraph" w:customStyle="1" w:styleId="7D6959980E8D4223A030554F3CABAE5C">
    <w:name w:val="7D6959980E8D4223A030554F3CABAE5C"/>
  </w:style>
  <w:style w:type="paragraph" w:customStyle="1" w:styleId="D6B540ED489D4B8B8D202C02E73A5F90">
    <w:name w:val="D6B540ED489D4B8B8D202C02E73A5F90"/>
  </w:style>
  <w:style w:type="paragraph" w:customStyle="1" w:styleId="4702D103A62B43C3BB44BF370487B713">
    <w:name w:val="4702D103A62B43C3BB44BF370487B713"/>
  </w:style>
  <w:style w:type="paragraph" w:customStyle="1" w:styleId="5160749F68E9499F98011007677FFFB0">
    <w:name w:val="5160749F68E9499F98011007677FFFB0"/>
  </w:style>
  <w:style w:type="paragraph" w:customStyle="1" w:styleId="7AF7E856FC784962820756739F93F2D3">
    <w:name w:val="7AF7E856FC784962820756739F93F2D3"/>
  </w:style>
  <w:style w:type="paragraph" w:customStyle="1" w:styleId="845CD1CCA4A44D9E815CCE5A1C49AB0B">
    <w:name w:val="845CD1CCA4A44D9E815CCE5A1C49AB0B"/>
  </w:style>
  <w:style w:type="paragraph" w:customStyle="1" w:styleId="8F2D58DA546243DB888209CC6C91BBA3">
    <w:name w:val="8F2D58DA546243DB888209CC6C91BBA3"/>
  </w:style>
  <w:style w:type="paragraph" w:customStyle="1" w:styleId="24483D362B5045E299FA15D927539819">
    <w:name w:val="24483D362B5045E299FA15D927539819"/>
  </w:style>
  <w:style w:type="paragraph" w:customStyle="1" w:styleId="DF34ABEC2D7945B39D8D6854D22BACD9">
    <w:name w:val="DF34ABEC2D7945B39D8D6854D22BACD9"/>
  </w:style>
  <w:style w:type="paragraph" w:customStyle="1" w:styleId="75432CECAE00458FB7174E165DEEF45C">
    <w:name w:val="75432CECAE00458FB7174E165DEEF45C"/>
  </w:style>
  <w:style w:type="paragraph" w:customStyle="1" w:styleId="02A48E70FF1148009B5E87E1057369DD">
    <w:name w:val="02A48E70FF1148009B5E87E1057369DD"/>
  </w:style>
  <w:style w:type="paragraph" w:customStyle="1" w:styleId="AD252B53B4D84544BD5512A3EEE41425">
    <w:name w:val="AD252B53B4D84544BD5512A3EEE41425"/>
  </w:style>
  <w:style w:type="paragraph" w:customStyle="1" w:styleId="AA9EDFA6DDE84E579D15AD39FE0448B4">
    <w:name w:val="AA9EDFA6DDE84E579D15AD39FE0448B4"/>
  </w:style>
  <w:style w:type="paragraph" w:customStyle="1" w:styleId="1B857EF85D4144A9AE8B9FD4116620A7">
    <w:name w:val="1B857EF85D4144A9AE8B9FD4116620A7"/>
  </w:style>
  <w:style w:type="paragraph" w:customStyle="1" w:styleId="D2EE7E5291964559B8423141EC7DE3B0">
    <w:name w:val="D2EE7E5291964559B8423141EC7DE3B0"/>
  </w:style>
  <w:style w:type="paragraph" w:customStyle="1" w:styleId="002A48E7922F406C903DCAFAA1D7A0F2">
    <w:name w:val="002A48E7922F406C903DCAFAA1D7A0F2"/>
  </w:style>
  <w:style w:type="paragraph" w:customStyle="1" w:styleId="40071E96EDC3488FAE1D71AB3173AC3F">
    <w:name w:val="40071E96EDC3488FAE1D71AB3173AC3F"/>
  </w:style>
  <w:style w:type="paragraph" w:customStyle="1" w:styleId="BBDA75AB51414E48AA19C147E2E40972">
    <w:name w:val="BBDA75AB51414E48AA19C147E2E40972"/>
  </w:style>
  <w:style w:type="paragraph" w:customStyle="1" w:styleId="62B7367C76FB44FF80AB736A0C2D3505">
    <w:name w:val="62B7367C76FB44FF80AB736A0C2D3505"/>
  </w:style>
  <w:style w:type="paragraph" w:customStyle="1" w:styleId="6195B3EEF6184CEA990D8920BFBBC53A">
    <w:name w:val="6195B3EEF6184CEA990D8920BFBBC53A"/>
  </w:style>
  <w:style w:type="paragraph" w:customStyle="1" w:styleId="03DAC73A248F4596ACF723BDF66DB314">
    <w:name w:val="03DAC73A248F4596ACF723BDF66DB314"/>
  </w:style>
  <w:style w:type="paragraph" w:customStyle="1" w:styleId="CF07A899C38842A6B728BFD1021E71B4">
    <w:name w:val="CF07A899C38842A6B728BFD1021E71B4"/>
  </w:style>
  <w:style w:type="paragraph" w:customStyle="1" w:styleId="08F7D267071A4B83B6455F025E92F8E6">
    <w:name w:val="08F7D267071A4B83B6455F025E92F8E6"/>
    <w:rsid w:val="009A3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38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julian</cp:lastModifiedBy>
  <cp:revision>13</cp:revision>
  <dcterms:created xsi:type="dcterms:W3CDTF">2020-06-01T16:27:00Z</dcterms:created>
  <dcterms:modified xsi:type="dcterms:W3CDTF">2020-06-03T10:05:00Z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